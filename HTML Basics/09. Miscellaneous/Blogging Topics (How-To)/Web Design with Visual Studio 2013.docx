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37F" w:rsidRDefault="0033412A">
      <w:pPr>
        <w:pStyle w:val="Title"/>
      </w:pPr>
      <w:r>
        <w:t>Web Design with Visual Studio</w:t>
      </w:r>
      <w:r w:rsidR="005262DF">
        <w:t xml:space="preserve"> 2013</w:t>
      </w:r>
    </w:p>
    <w:p w:rsidR="009979E0" w:rsidRPr="00F51C4E" w:rsidRDefault="009979E0" w:rsidP="009979E0">
      <w:pPr>
        <w:rPr>
          <w:i/>
        </w:rPr>
      </w:pPr>
      <w:r w:rsidRPr="00F51C4E">
        <w:rPr>
          <w:i/>
        </w:rPr>
        <w:t xml:space="preserve">Last </w:t>
      </w:r>
      <w:r w:rsidR="00871832">
        <w:rPr>
          <w:i/>
        </w:rPr>
        <w:t>saved</w:t>
      </w:r>
      <w:r w:rsidRPr="00F51C4E">
        <w:rPr>
          <w:i/>
        </w:rPr>
        <w:t xml:space="preserve">: </w:t>
      </w:r>
      <w:r w:rsidR="00C5520D">
        <w:rPr>
          <w:i/>
        </w:rPr>
        <w:fldChar w:fldCharType="begin"/>
      </w:r>
      <w:r w:rsidR="00C5520D">
        <w:rPr>
          <w:i/>
        </w:rPr>
        <w:instrText xml:space="preserve"> DATE  \@ "d MMMM yyyy" </w:instrText>
      </w:r>
      <w:r w:rsidR="00C5520D">
        <w:rPr>
          <w:i/>
        </w:rPr>
        <w:fldChar w:fldCharType="separate"/>
      </w:r>
      <w:r w:rsidR="00173CE1">
        <w:rPr>
          <w:i/>
          <w:noProof/>
        </w:rPr>
        <w:t>1 February 2014</w:t>
      </w:r>
      <w:r w:rsidR="00C5520D">
        <w:rPr>
          <w:i/>
        </w:rPr>
        <w:fldChar w:fldCharType="end"/>
      </w:r>
      <w:r w:rsidR="00C5520D">
        <w:rPr>
          <w:i/>
        </w:rPr>
        <w:t xml:space="preserve"> , </w:t>
      </w:r>
      <w:r w:rsidR="00C5520D">
        <w:rPr>
          <w:i/>
        </w:rPr>
        <w:fldChar w:fldCharType="begin"/>
      </w:r>
      <w:r w:rsidR="00C5520D">
        <w:rPr>
          <w:i/>
        </w:rPr>
        <w:instrText xml:space="preserve"> DATE \@ "h:mm am/pm" </w:instrText>
      </w:r>
      <w:r w:rsidR="00C5520D">
        <w:rPr>
          <w:i/>
        </w:rPr>
        <w:fldChar w:fldCharType="separate"/>
      </w:r>
      <w:r w:rsidR="00173CE1">
        <w:rPr>
          <w:i/>
          <w:noProof/>
        </w:rPr>
        <w:t>4:55 PM</w:t>
      </w:r>
      <w:r w:rsidR="00C5520D">
        <w:rPr>
          <w:i/>
        </w:rPr>
        <w:fldChar w:fldCharType="end"/>
      </w:r>
    </w:p>
    <w:p w:rsidR="00D8637F" w:rsidRDefault="00373FE2">
      <w:pPr>
        <w:pStyle w:val="Heading1"/>
      </w:pPr>
      <w:r>
        <w:t xml:space="preserve">Edit html files using MS Visual Studio </w:t>
      </w:r>
    </w:p>
    <w:p w:rsidR="00D8637F" w:rsidRDefault="00D8637F"/>
    <w:p w:rsidR="00373FE2" w:rsidRDefault="00373FE2" w:rsidP="00373FE2">
      <w:pPr>
        <w:pStyle w:val="Heading2"/>
      </w:pPr>
      <w:r>
        <w:t>Load folder containing html files in MS Visual Studio 2012</w:t>
      </w:r>
    </w:p>
    <w:p w:rsidR="00373FE2" w:rsidRDefault="00373FE2" w:rsidP="00373FE2"/>
    <w:p w:rsidR="00373FE2" w:rsidRPr="0099798E" w:rsidRDefault="00373FE2" w:rsidP="00373FE2">
      <w:pPr>
        <w:rPr>
          <w:sz w:val="22"/>
          <w:szCs w:val="22"/>
        </w:rPr>
      </w:pPr>
      <w:r w:rsidRPr="0099798E">
        <w:rPr>
          <w:sz w:val="22"/>
          <w:szCs w:val="22"/>
        </w:rPr>
        <w:t xml:space="preserve">Open MS Visual Studio – click on File – Open </w:t>
      </w:r>
      <w:r w:rsidR="00D54885" w:rsidRPr="0099798E">
        <w:rPr>
          <w:sz w:val="22"/>
          <w:szCs w:val="22"/>
        </w:rPr>
        <w:t>–</w:t>
      </w:r>
      <w:r w:rsidR="00002BF5" w:rsidRPr="0099798E">
        <w:rPr>
          <w:sz w:val="22"/>
          <w:szCs w:val="22"/>
        </w:rPr>
        <w:t xml:space="preserve"> </w:t>
      </w:r>
      <w:r w:rsidR="00D54885" w:rsidRPr="0099798E">
        <w:rPr>
          <w:sz w:val="22"/>
          <w:szCs w:val="22"/>
        </w:rPr>
        <w:t>Website (Shift + Alt + O)</w:t>
      </w:r>
      <w:r w:rsidR="00B0027A" w:rsidRPr="0099798E">
        <w:rPr>
          <w:sz w:val="22"/>
          <w:szCs w:val="22"/>
        </w:rPr>
        <w:t xml:space="preserve"> – Navigate to the folder – Highlight it – click on Open. </w:t>
      </w:r>
    </w:p>
    <w:p w:rsidR="00B0027A" w:rsidRDefault="00B0027A" w:rsidP="00373FE2"/>
    <w:p w:rsidR="00776C8D" w:rsidRPr="00776C8D" w:rsidRDefault="00776C8D" w:rsidP="00776C8D">
      <w:pPr>
        <w:pStyle w:val="Heading1"/>
      </w:pPr>
      <w:r>
        <w:t xml:space="preserve">Bug: </w:t>
      </w:r>
      <w:r w:rsidRPr="00776C8D">
        <w:t>Visual Studio 2013 Missing Design, Source and Split buttons</w:t>
      </w:r>
    </w:p>
    <w:p w:rsidR="00776C8D" w:rsidRPr="00776C8D" w:rsidRDefault="00776C8D" w:rsidP="00776C8D">
      <w:pPr>
        <w:rPr>
          <w:sz w:val="22"/>
          <w:szCs w:val="22"/>
        </w:rPr>
      </w:pPr>
    </w:p>
    <w:p w:rsidR="00FA1B0C" w:rsidRDefault="00776C8D" w:rsidP="00776C8D">
      <w:pPr>
        <w:rPr>
          <w:rStyle w:val="Hyperlink"/>
          <w:sz w:val="22"/>
          <w:szCs w:val="22"/>
        </w:rPr>
      </w:pPr>
      <w:r w:rsidRPr="00776C8D">
        <w:rPr>
          <w:i/>
          <w:sz w:val="22"/>
          <w:szCs w:val="22"/>
        </w:rPr>
        <w:t>Source:</w:t>
      </w:r>
      <w:r>
        <w:rPr>
          <w:sz w:val="22"/>
          <w:szCs w:val="22"/>
        </w:rPr>
        <w:t xml:space="preserve"> </w:t>
      </w:r>
      <w:hyperlink r:id="rId6" w:history="1">
        <w:r w:rsidRPr="000F7A2B">
          <w:rPr>
            <w:rStyle w:val="Hyperlink"/>
            <w:sz w:val="22"/>
            <w:szCs w:val="22"/>
          </w:rPr>
          <w:t>https://connect.microsoft.com/VisualStudio/feedback/details/796625/visual-studio-2013-missing-design-source-and-split-buttons</w:t>
        </w:r>
      </w:hyperlink>
    </w:p>
    <w:p w:rsidR="00FA1B0C" w:rsidRDefault="00FA1B0C" w:rsidP="00FA1B0C">
      <w:pPr>
        <w:rPr>
          <w:i/>
        </w:rPr>
      </w:pPr>
      <w:r>
        <w:rPr>
          <w:i/>
        </w:rPr>
        <w:t xml:space="preserve">Additional: </w:t>
      </w:r>
      <w:hyperlink r:id="rId7" w:history="1">
        <w:r w:rsidRPr="00CC71A3">
          <w:rPr>
            <w:rStyle w:val="Hyperlink"/>
            <w:i/>
          </w:rPr>
          <w:t>http://madskristensen.net/post/open-static-html-files-in-the-visual-studio-2013-designer</w:t>
        </w:r>
      </w:hyperlink>
    </w:p>
    <w:p w:rsidR="00776C8D" w:rsidRDefault="00776C8D" w:rsidP="00776C8D">
      <w:pPr>
        <w:rPr>
          <w:sz w:val="22"/>
          <w:szCs w:val="22"/>
        </w:rPr>
      </w:pPr>
    </w:p>
    <w:p w:rsidR="00495D7B" w:rsidRDefault="00495D7B" w:rsidP="00776C8D">
      <w:pPr>
        <w:rPr>
          <w:sz w:val="22"/>
          <w:szCs w:val="22"/>
        </w:rPr>
      </w:pPr>
      <w:r>
        <w:rPr>
          <w:sz w:val="22"/>
          <w:szCs w:val="22"/>
        </w:rPr>
        <w:t xml:space="preserve">Fix: </w:t>
      </w:r>
    </w:p>
    <w:p w:rsidR="00776C8D" w:rsidRPr="00776C8D" w:rsidRDefault="00776C8D" w:rsidP="00776C8D">
      <w:pPr>
        <w:pStyle w:val="Heading2"/>
      </w:pPr>
      <w:r>
        <w:t xml:space="preserve">1. Open the html file in Visual Studio </w:t>
      </w:r>
    </w:p>
    <w:p w:rsidR="00C11724" w:rsidRDefault="00C11724" w:rsidP="00776C8D">
      <w:pPr>
        <w:rPr>
          <w:sz w:val="22"/>
          <w:szCs w:val="22"/>
        </w:rPr>
      </w:pPr>
      <w:r>
        <w:rPr>
          <w:sz w:val="22"/>
          <w:szCs w:val="22"/>
        </w:rPr>
        <w:t>1.1. If you want to load in Visual Studio a website or a list of html files located in a single folder then:</w:t>
      </w:r>
    </w:p>
    <w:p w:rsidR="00776C8D" w:rsidRDefault="00776C8D" w:rsidP="00776C8D">
      <w:pPr>
        <w:rPr>
          <w:sz w:val="22"/>
          <w:szCs w:val="22"/>
        </w:rPr>
      </w:pPr>
      <w:r>
        <w:rPr>
          <w:sz w:val="22"/>
          <w:szCs w:val="22"/>
        </w:rPr>
        <w:t xml:space="preserve">Open Visual Studio - </w:t>
      </w:r>
      <w:r w:rsidRPr="00776C8D">
        <w:rPr>
          <w:sz w:val="22"/>
          <w:szCs w:val="22"/>
        </w:rPr>
        <w:t xml:space="preserve">File - Open - Web Site </w:t>
      </w:r>
      <w:r>
        <w:rPr>
          <w:sz w:val="22"/>
          <w:szCs w:val="22"/>
        </w:rPr>
        <w:t>– Navigate to th</w:t>
      </w:r>
      <w:r w:rsidR="001C5364">
        <w:rPr>
          <w:sz w:val="22"/>
          <w:szCs w:val="22"/>
        </w:rPr>
        <w:t xml:space="preserve">e folder where the html file is </w:t>
      </w:r>
      <w:r>
        <w:rPr>
          <w:sz w:val="22"/>
          <w:szCs w:val="22"/>
        </w:rPr>
        <w:t>located – Highlight it</w:t>
      </w:r>
      <w:r w:rsidRPr="00776C8D">
        <w:rPr>
          <w:sz w:val="22"/>
          <w:szCs w:val="22"/>
        </w:rPr>
        <w:t xml:space="preserve"> </w:t>
      </w:r>
      <w:r>
        <w:rPr>
          <w:sz w:val="22"/>
          <w:szCs w:val="22"/>
        </w:rPr>
        <w:t>– Click on OK</w:t>
      </w:r>
    </w:p>
    <w:p w:rsidR="00C11724" w:rsidRDefault="00C11724" w:rsidP="00776C8D">
      <w:pPr>
        <w:rPr>
          <w:sz w:val="22"/>
          <w:szCs w:val="22"/>
        </w:rPr>
      </w:pPr>
      <w:r>
        <w:rPr>
          <w:sz w:val="22"/>
          <w:szCs w:val="22"/>
        </w:rPr>
        <w:t xml:space="preserve">1.2. If you want to load a single html file in Visual Studio then: </w:t>
      </w:r>
    </w:p>
    <w:p w:rsidR="00C11724" w:rsidRDefault="00C11724" w:rsidP="00776C8D">
      <w:pPr>
        <w:rPr>
          <w:sz w:val="22"/>
          <w:szCs w:val="22"/>
        </w:rPr>
      </w:pPr>
      <w:r>
        <w:rPr>
          <w:sz w:val="22"/>
          <w:szCs w:val="22"/>
        </w:rPr>
        <w:t xml:space="preserve">Open Visual Studio - </w:t>
      </w:r>
      <w:r w:rsidRPr="00776C8D">
        <w:rPr>
          <w:sz w:val="22"/>
          <w:szCs w:val="22"/>
        </w:rPr>
        <w:t>Fi</w:t>
      </w:r>
      <w:r>
        <w:rPr>
          <w:sz w:val="22"/>
          <w:szCs w:val="22"/>
        </w:rPr>
        <w:t>le - Open – File (or just press Ctrl + O)</w:t>
      </w:r>
    </w:p>
    <w:p w:rsidR="00C11724" w:rsidRDefault="00C11724" w:rsidP="00776C8D">
      <w:pPr>
        <w:rPr>
          <w:sz w:val="22"/>
          <w:szCs w:val="22"/>
        </w:rPr>
      </w:pPr>
      <w:r>
        <w:rPr>
          <w:sz w:val="22"/>
          <w:szCs w:val="22"/>
        </w:rPr>
        <w:t>After the html file(s) load in Visual Studio Solution Explorer then:</w:t>
      </w:r>
    </w:p>
    <w:p w:rsidR="00C11724" w:rsidRDefault="00C11724" w:rsidP="00776C8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76C8D" w:rsidRDefault="00776C8D" w:rsidP="00776C8D">
      <w:pPr>
        <w:pStyle w:val="Heading2"/>
      </w:pPr>
      <w:r>
        <w:t>2. Set the HTML (Web Forms) Editor as Default</w:t>
      </w:r>
    </w:p>
    <w:p w:rsidR="00776C8D" w:rsidRDefault="00776C8D" w:rsidP="00776C8D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 Visual Studio </w:t>
      </w:r>
      <w:r w:rsidRPr="00776C8D">
        <w:rPr>
          <w:sz w:val="22"/>
          <w:szCs w:val="22"/>
        </w:rPr>
        <w:t xml:space="preserve">Solution Explorer (on the right) - Right-click on the html file - Open With - Highlight "HTML (Web Forms) Editor" - Set as Default </w:t>
      </w:r>
      <w:r w:rsidR="00003F45">
        <w:rPr>
          <w:sz w:val="22"/>
          <w:szCs w:val="22"/>
        </w:rPr>
        <w:t>–</w:t>
      </w:r>
      <w:r w:rsidRPr="00776C8D">
        <w:rPr>
          <w:sz w:val="22"/>
          <w:szCs w:val="22"/>
        </w:rPr>
        <w:t xml:space="preserve"> OK</w:t>
      </w:r>
    </w:p>
    <w:p w:rsidR="00003F45" w:rsidRDefault="00003F45" w:rsidP="00776C8D">
      <w:pPr>
        <w:rPr>
          <w:sz w:val="22"/>
          <w:szCs w:val="22"/>
        </w:rPr>
      </w:pPr>
    </w:p>
    <w:p w:rsidR="00003F45" w:rsidRDefault="00003F45" w:rsidP="00776C8D">
      <w:pPr>
        <w:rPr>
          <w:sz w:val="22"/>
          <w:szCs w:val="22"/>
        </w:rPr>
      </w:pPr>
    </w:p>
    <w:p w:rsidR="00003F45" w:rsidRDefault="00003F45" w:rsidP="00776C8D">
      <w:pPr>
        <w:rPr>
          <w:sz w:val="22"/>
          <w:szCs w:val="22"/>
        </w:rPr>
      </w:pPr>
    </w:p>
    <w:p w:rsidR="00003F45" w:rsidRDefault="00003F45" w:rsidP="00003F45">
      <w:pPr>
        <w:pStyle w:val="Heading1"/>
      </w:pPr>
      <w:r>
        <w:t xml:space="preserve">Change the HTML Designer Default View </w:t>
      </w:r>
    </w:p>
    <w:p w:rsidR="00003F45" w:rsidRDefault="00003F45" w:rsidP="00003F45"/>
    <w:p w:rsidR="00003F45" w:rsidRDefault="00003F45" w:rsidP="00003F4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Make sure that </w:t>
      </w:r>
      <w:r w:rsidRPr="00A11B8A">
        <w:rPr>
          <w:sz w:val="22"/>
          <w:szCs w:val="22"/>
        </w:rPr>
        <w:t>HTML Designer is enabled</w:t>
      </w:r>
      <w:r>
        <w:rPr>
          <w:sz w:val="22"/>
          <w:szCs w:val="22"/>
        </w:rPr>
        <w:t xml:space="preserve"> in Visual Studio </w:t>
      </w:r>
    </w:p>
    <w:p w:rsidR="00003F45" w:rsidRPr="00A11B8A" w:rsidRDefault="00003F45" w:rsidP="00003F45">
      <w:pPr>
        <w:pStyle w:val="ListParagraph"/>
        <w:rPr>
          <w:sz w:val="22"/>
          <w:szCs w:val="22"/>
        </w:rPr>
      </w:pPr>
      <w:r w:rsidRPr="00A11B8A">
        <w:rPr>
          <w:sz w:val="22"/>
          <w:szCs w:val="22"/>
        </w:rPr>
        <w:t xml:space="preserve"> </w:t>
      </w:r>
    </w:p>
    <w:p w:rsidR="00003F45" w:rsidRPr="00A11B8A" w:rsidRDefault="00003F45" w:rsidP="00003F4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11B8A">
        <w:rPr>
          <w:sz w:val="22"/>
          <w:szCs w:val="22"/>
        </w:rPr>
        <w:t>VS - Tools - Options - HTML Designer - General - Enable HTML Designer (should be marked)</w:t>
      </w:r>
    </w:p>
    <w:p w:rsidR="00003F45" w:rsidRPr="00A11B8A" w:rsidRDefault="00003F45" w:rsidP="00003F45">
      <w:pPr>
        <w:rPr>
          <w:sz w:val="22"/>
          <w:szCs w:val="22"/>
        </w:rPr>
      </w:pPr>
    </w:p>
    <w:p w:rsidR="00003F45" w:rsidRDefault="00003F45" w:rsidP="00003F4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9798E">
        <w:rPr>
          <w:sz w:val="22"/>
          <w:szCs w:val="22"/>
        </w:rPr>
        <w:t>Tools – Options – HTML Designer – General - Start pages in – “Split View”</w:t>
      </w:r>
    </w:p>
    <w:p w:rsidR="00003F45" w:rsidRPr="00A11B8A" w:rsidRDefault="00003F45" w:rsidP="00003F45">
      <w:pPr>
        <w:pStyle w:val="ListParagraph"/>
        <w:rPr>
          <w:sz w:val="22"/>
          <w:szCs w:val="22"/>
        </w:rPr>
      </w:pPr>
    </w:p>
    <w:p w:rsidR="00003F45" w:rsidRDefault="00003F45" w:rsidP="00003F45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9798E">
        <w:rPr>
          <w:sz w:val="22"/>
          <w:szCs w:val="22"/>
        </w:rPr>
        <w:t>Tools – Options – HTML Designer – General - Split views vertically</w:t>
      </w:r>
    </w:p>
    <w:p w:rsidR="00003F45" w:rsidRDefault="00003F45" w:rsidP="00003F45"/>
    <w:p w:rsidR="00003F45" w:rsidRPr="00003F45" w:rsidRDefault="00003F45" w:rsidP="00003F45">
      <w:pPr>
        <w:pStyle w:val="Heading1"/>
      </w:pPr>
      <w:r w:rsidRPr="00003F45">
        <w:t>Synchronize Designer view and Source view after editing source code</w:t>
      </w:r>
    </w:p>
    <w:p w:rsidR="00003F45" w:rsidRDefault="00003F45" w:rsidP="00003F45"/>
    <w:p w:rsidR="00003F45" w:rsidRPr="0099798E" w:rsidRDefault="00003F45" w:rsidP="00003F45">
      <w:pPr>
        <w:rPr>
          <w:sz w:val="22"/>
          <w:szCs w:val="22"/>
        </w:rPr>
      </w:pPr>
      <w:r w:rsidRPr="0099798E">
        <w:rPr>
          <w:sz w:val="22"/>
          <w:szCs w:val="22"/>
        </w:rPr>
        <w:t xml:space="preserve">When you make some changes in the html code in order to synchronize the Source View and Designer View follow one of the </w:t>
      </w:r>
      <w:r w:rsidR="001D7048">
        <w:rPr>
          <w:sz w:val="22"/>
          <w:szCs w:val="22"/>
        </w:rPr>
        <w:t xml:space="preserve">options </w:t>
      </w:r>
      <w:r w:rsidRPr="0099798E">
        <w:rPr>
          <w:sz w:val="22"/>
          <w:szCs w:val="22"/>
        </w:rPr>
        <w:t xml:space="preserve">below: </w:t>
      </w:r>
    </w:p>
    <w:p w:rsidR="00003F45" w:rsidRPr="0099798E" w:rsidRDefault="00003F45" w:rsidP="00003F45">
      <w:pPr>
        <w:rPr>
          <w:sz w:val="22"/>
          <w:szCs w:val="22"/>
        </w:rPr>
      </w:pPr>
    </w:p>
    <w:p w:rsidR="00003F45" w:rsidRPr="0099798E" w:rsidRDefault="00003F45" w:rsidP="00003F4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9798E">
        <w:rPr>
          <w:sz w:val="22"/>
          <w:szCs w:val="22"/>
        </w:rPr>
        <w:t xml:space="preserve">Click on the message in the top of the Designer view: “Design view is out of sync with Source view. Click here to synchronize views.” </w:t>
      </w:r>
    </w:p>
    <w:p w:rsidR="00003F45" w:rsidRPr="0099798E" w:rsidRDefault="00003F45" w:rsidP="00003F45">
      <w:pPr>
        <w:pStyle w:val="ListParagraph"/>
        <w:rPr>
          <w:sz w:val="22"/>
          <w:szCs w:val="22"/>
        </w:rPr>
      </w:pPr>
    </w:p>
    <w:p w:rsidR="00003F45" w:rsidRDefault="00003F45" w:rsidP="00003F4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9798E">
        <w:rPr>
          <w:sz w:val="22"/>
          <w:szCs w:val="22"/>
        </w:rPr>
        <w:t>Save the changes made to the file (Ctrl + S)</w:t>
      </w:r>
    </w:p>
    <w:p w:rsidR="00003F45" w:rsidRDefault="00003F45" w:rsidP="00776C8D"/>
    <w:p w:rsidR="00B0027A" w:rsidRDefault="00B0027A" w:rsidP="00373FE2"/>
    <w:p w:rsidR="00B0027A" w:rsidRDefault="00B0027A" w:rsidP="00B0027A">
      <w:pPr>
        <w:pStyle w:val="Heading1"/>
      </w:pPr>
      <w:r>
        <w:t>Open html file in default browser</w:t>
      </w:r>
      <w:r w:rsidR="00647035">
        <w:t xml:space="preserve"> from Visual Studio</w:t>
      </w:r>
    </w:p>
    <w:p w:rsidR="00B0027A" w:rsidRDefault="00B0027A" w:rsidP="00B0027A"/>
    <w:p w:rsidR="00136F28" w:rsidRDefault="00B0027A" w:rsidP="00136F2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136F28">
        <w:rPr>
          <w:sz w:val="22"/>
          <w:szCs w:val="22"/>
        </w:rPr>
        <w:t xml:space="preserve">Double click on the html file in MS </w:t>
      </w:r>
      <w:r w:rsidR="00136F28">
        <w:rPr>
          <w:sz w:val="22"/>
          <w:szCs w:val="22"/>
        </w:rPr>
        <w:t>Visual Studio Solution Explorer</w:t>
      </w:r>
    </w:p>
    <w:p w:rsidR="00136F28" w:rsidRDefault="00AD3E66" w:rsidP="00136F28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136F28">
        <w:rPr>
          <w:sz w:val="22"/>
          <w:szCs w:val="22"/>
        </w:rPr>
        <w:t xml:space="preserve">Press </w:t>
      </w:r>
      <w:r w:rsidRPr="00136F28">
        <w:rPr>
          <w:b/>
          <w:sz w:val="22"/>
          <w:szCs w:val="22"/>
        </w:rPr>
        <w:t xml:space="preserve">Ctrl + F5 </w:t>
      </w:r>
      <w:r w:rsidRPr="00136F28">
        <w:rPr>
          <w:sz w:val="22"/>
          <w:szCs w:val="22"/>
        </w:rPr>
        <w:t>(Deb</w:t>
      </w:r>
      <w:r w:rsidR="00136F28">
        <w:rPr>
          <w:sz w:val="22"/>
          <w:szCs w:val="22"/>
        </w:rPr>
        <w:t>ug – Start without Debugging)</w:t>
      </w:r>
    </w:p>
    <w:p w:rsidR="00B0027A" w:rsidRPr="00136F28" w:rsidRDefault="00136F28" w:rsidP="00136F28">
      <w:p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T</w:t>
      </w:r>
      <w:r w:rsidR="00AD3E66" w:rsidRPr="00136F28">
        <w:rPr>
          <w:sz w:val="22"/>
          <w:szCs w:val="22"/>
        </w:rPr>
        <w:t xml:space="preserve">he file should </w:t>
      </w:r>
      <w:r>
        <w:rPr>
          <w:sz w:val="22"/>
          <w:szCs w:val="22"/>
        </w:rPr>
        <w:t xml:space="preserve">open </w:t>
      </w:r>
      <w:r w:rsidR="00AD3E66" w:rsidRPr="00136F28">
        <w:rPr>
          <w:sz w:val="22"/>
          <w:szCs w:val="22"/>
        </w:rPr>
        <w:t xml:space="preserve">in the default browser. </w:t>
      </w:r>
    </w:p>
    <w:p w:rsidR="00AD3E66" w:rsidRDefault="00AD3E66" w:rsidP="00B0027A"/>
    <w:p w:rsidR="00776C8D" w:rsidRDefault="00776C8D" w:rsidP="00B0027A"/>
    <w:p w:rsidR="00776C8D" w:rsidRDefault="00776C8D" w:rsidP="00B0027A"/>
    <w:p w:rsidR="00E81BB1" w:rsidRDefault="00E81BB1" w:rsidP="00E81BB1">
      <w:pPr>
        <w:pStyle w:val="Heading1"/>
      </w:pPr>
      <w:r>
        <w:t xml:space="preserve">Testing Web Pages </w:t>
      </w:r>
      <w:r w:rsidR="00255CB4">
        <w:t>in browser</w:t>
      </w:r>
    </w:p>
    <w:p w:rsidR="00E81BB1" w:rsidRDefault="00E81BB1" w:rsidP="00B0027A"/>
    <w:p w:rsidR="00E81BB1" w:rsidRDefault="00E81BB1" w:rsidP="00B0027A"/>
    <w:p w:rsidR="00F5188F" w:rsidRDefault="00F5188F" w:rsidP="00F5188F">
      <w:pPr>
        <w:pStyle w:val="Heading2"/>
      </w:pPr>
      <w:r>
        <w:t xml:space="preserve">Option 1 </w:t>
      </w:r>
    </w:p>
    <w:p w:rsidR="00E81BB1" w:rsidRDefault="00E81BB1" w:rsidP="00B0027A"/>
    <w:p w:rsidR="00E81BB1" w:rsidRPr="0099798E" w:rsidRDefault="00E81BB1" w:rsidP="00E81BB1">
      <w:pPr>
        <w:pStyle w:val="ListParagraph"/>
        <w:numPr>
          <w:ilvl w:val="0"/>
          <w:numId w:val="3"/>
        </w:numPr>
        <w:rPr>
          <w:rStyle w:val="label"/>
          <w:sz w:val="22"/>
          <w:szCs w:val="22"/>
        </w:rPr>
      </w:pPr>
      <w:r w:rsidRPr="0099798E">
        <w:rPr>
          <w:sz w:val="22"/>
          <w:szCs w:val="22"/>
        </w:rPr>
        <w:t xml:space="preserve">Click on the down arrow next to </w:t>
      </w:r>
      <w:r w:rsidRPr="0099798E">
        <w:rPr>
          <w:rStyle w:val="label"/>
          <w:b/>
          <w:sz w:val="22"/>
          <w:szCs w:val="22"/>
        </w:rPr>
        <w:t>Debug Target</w:t>
      </w:r>
      <w:r w:rsidRPr="0099798E">
        <w:rPr>
          <w:sz w:val="22"/>
          <w:szCs w:val="22"/>
        </w:rPr>
        <w:t xml:space="preserve"> (which is on the </w:t>
      </w:r>
      <w:r w:rsidRPr="0099798E">
        <w:rPr>
          <w:rStyle w:val="label"/>
          <w:sz w:val="22"/>
          <w:szCs w:val="22"/>
        </w:rPr>
        <w:t>Standard</w:t>
      </w:r>
      <w:r w:rsidRPr="0099798E">
        <w:rPr>
          <w:sz w:val="22"/>
          <w:szCs w:val="22"/>
        </w:rPr>
        <w:t xml:space="preserve"> toolbar next to the </w:t>
      </w:r>
      <w:r w:rsidRPr="0099798E">
        <w:rPr>
          <w:rStyle w:val="label"/>
          <w:b/>
          <w:sz w:val="22"/>
          <w:szCs w:val="22"/>
        </w:rPr>
        <w:t>Start Debugging</w:t>
      </w:r>
      <w:r w:rsidRPr="0099798E">
        <w:rPr>
          <w:rStyle w:val="label"/>
          <w:sz w:val="22"/>
          <w:szCs w:val="22"/>
        </w:rPr>
        <w:t xml:space="preserve"> button)</w:t>
      </w:r>
    </w:p>
    <w:p w:rsidR="00E81BB1" w:rsidRPr="0099798E" w:rsidRDefault="00F5188F" w:rsidP="00F5188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9798E">
        <w:rPr>
          <w:sz w:val="22"/>
          <w:szCs w:val="22"/>
        </w:rPr>
        <w:t xml:space="preserve">Select the web browser of your choice </w:t>
      </w:r>
    </w:p>
    <w:p w:rsidR="00F5188F" w:rsidRPr="0099798E" w:rsidRDefault="00F5188F" w:rsidP="00F5188F">
      <w:pPr>
        <w:pStyle w:val="ListParagraph"/>
        <w:rPr>
          <w:sz w:val="22"/>
          <w:szCs w:val="22"/>
        </w:rPr>
      </w:pPr>
    </w:p>
    <w:p w:rsidR="00E81BB1" w:rsidRDefault="00E81BB1" w:rsidP="00B0027A">
      <w:pPr>
        <w:rPr>
          <w:sz w:val="22"/>
          <w:szCs w:val="22"/>
        </w:rPr>
      </w:pPr>
      <w:r w:rsidRPr="0099798E">
        <w:rPr>
          <w:noProof/>
          <w:sz w:val="22"/>
          <w:szCs w:val="22"/>
          <w:lang w:eastAsia="en-US"/>
        </w:rPr>
        <w:drawing>
          <wp:inline distT="0" distB="0" distL="0" distR="0">
            <wp:extent cx="4623758" cy="1444086"/>
            <wp:effectExtent l="0" t="0" r="5715" b="3810"/>
            <wp:docPr id="1" name="Picture 1" descr="Select Web browser debug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BrowserDropDownToolbar" descr="Select Web browser debug op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024" cy="144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B9" w:rsidRPr="0099798E" w:rsidRDefault="009C73B9" w:rsidP="00B0027A">
      <w:pPr>
        <w:rPr>
          <w:sz w:val="22"/>
          <w:szCs w:val="22"/>
        </w:rPr>
      </w:pPr>
    </w:p>
    <w:p w:rsidR="00321040" w:rsidRPr="0099798E" w:rsidRDefault="00321040" w:rsidP="0032104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9798E">
        <w:rPr>
          <w:sz w:val="22"/>
          <w:szCs w:val="22"/>
        </w:rPr>
        <w:t>Test the webpage in browser</w:t>
      </w:r>
    </w:p>
    <w:p w:rsidR="00321040" w:rsidRPr="0099798E" w:rsidRDefault="00321040" w:rsidP="00321040">
      <w:pPr>
        <w:pStyle w:val="ListParagraph"/>
        <w:rPr>
          <w:sz w:val="22"/>
          <w:szCs w:val="22"/>
        </w:rPr>
      </w:pPr>
    </w:p>
    <w:p w:rsidR="00C8160C" w:rsidRPr="0099798E" w:rsidRDefault="00321040" w:rsidP="00C8160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99798E">
        <w:rPr>
          <w:sz w:val="22"/>
          <w:szCs w:val="22"/>
        </w:rPr>
        <w:t xml:space="preserve"> In the </w:t>
      </w:r>
      <w:r w:rsidRPr="0099798E">
        <w:rPr>
          <w:b/>
          <w:sz w:val="22"/>
          <w:szCs w:val="22"/>
        </w:rPr>
        <w:t>Menu bar</w:t>
      </w:r>
      <w:r w:rsidRPr="0099798E">
        <w:rPr>
          <w:sz w:val="22"/>
          <w:szCs w:val="22"/>
        </w:rPr>
        <w:t xml:space="preserve"> click o</w:t>
      </w:r>
      <w:r w:rsidR="00F5188F" w:rsidRPr="0099798E">
        <w:rPr>
          <w:sz w:val="22"/>
          <w:szCs w:val="22"/>
        </w:rPr>
        <w:t xml:space="preserve">n </w:t>
      </w:r>
      <w:r w:rsidR="00F5188F" w:rsidRPr="0099798E">
        <w:rPr>
          <w:rStyle w:val="label"/>
          <w:b/>
          <w:sz w:val="22"/>
          <w:szCs w:val="22"/>
        </w:rPr>
        <w:t>Debug</w:t>
      </w:r>
      <w:r w:rsidR="00F5188F" w:rsidRPr="0099798E">
        <w:rPr>
          <w:sz w:val="22"/>
          <w:szCs w:val="22"/>
        </w:rPr>
        <w:t xml:space="preserve"> </w:t>
      </w:r>
      <w:r w:rsidRPr="0099798E">
        <w:rPr>
          <w:sz w:val="22"/>
          <w:szCs w:val="22"/>
        </w:rPr>
        <w:t xml:space="preserve">- </w:t>
      </w:r>
      <w:r w:rsidR="00F5188F" w:rsidRPr="0099798E">
        <w:rPr>
          <w:rStyle w:val="label"/>
          <w:b/>
          <w:sz w:val="22"/>
          <w:szCs w:val="22"/>
        </w:rPr>
        <w:t>Start without Debugging</w:t>
      </w:r>
      <w:r w:rsidR="00C04681">
        <w:rPr>
          <w:sz w:val="22"/>
          <w:szCs w:val="22"/>
        </w:rPr>
        <w:t xml:space="preserve"> (</w:t>
      </w:r>
      <w:r w:rsidR="00F5188F" w:rsidRPr="0099798E">
        <w:rPr>
          <w:sz w:val="22"/>
          <w:szCs w:val="22"/>
        </w:rPr>
        <w:t>or press CTRL+F5.)</w:t>
      </w:r>
    </w:p>
    <w:p w:rsidR="00C8160C" w:rsidRPr="0099798E" w:rsidRDefault="00C8160C" w:rsidP="00C8160C">
      <w:pPr>
        <w:pStyle w:val="ListParagraph"/>
        <w:ind w:left="1080"/>
        <w:rPr>
          <w:sz w:val="22"/>
          <w:szCs w:val="22"/>
        </w:rPr>
      </w:pPr>
    </w:p>
    <w:p w:rsidR="00321040" w:rsidRPr="0099798E" w:rsidRDefault="00321040" w:rsidP="00C8160C">
      <w:pPr>
        <w:pStyle w:val="ListParagraph"/>
        <w:ind w:left="1080"/>
        <w:rPr>
          <w:sz w:val="22"/>
          <w:szCs w:val="22"/>
        </w:rPr>
      </w:pPr>
      <w:r w:rsidRPr="0099798E">
        <w:rPr>
          <w:sz w:val="22"/>
          <w:szCs w:val="22"/>
        </w:rPr>
        <w:t xml:space="preserve">A second option is: </w:t>
      </w:r>
    </w:p>
    <w:p w:rsidR="00C8160C" w:rsidRPr="0099798E" w:rsidRDefault="00C8160C" w:rsidP="00C8160C">
      <w:pPr>
        <w:pStyle w:val="ListParagraph"/>
        <w:ind w:left="1080"/>
        <w:rPr>
          <w:sz w:val="22"/>
          <w:szCs w:val="22"/>
        </w:rPr>
      </w:pPr>
    </w:p>
    <w:p w:rsidR="00C8160C" w:rsidRPr="00B315BD" w:rsidRDefault="00321040" w:rsidP="00B315BD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99798E">
        <w:rPr>
          <w:sz w:val="22"/>
          <w:szCs w:val="22"/>
        </w:rPr>
        <w:t xml:space="preserve"> Click on the Debug Target button (or on the Debug menu click Start Debugging</w:t>
      </w:r>
      <w:r w:rsidR="00C8160C" w:rsidRPr="0099798E">
        <w:rPr>
          <w:sz w:val="22"/>
          <w:szCs w:val="22"/>
        </w:rPr>
        <w:t>, or press</w:t>
      </w:r>
      <w:r w:rsidR="00B315BD">
        <w:rPr>
          <w:sz w:val="22"/>
          <w:szCs w:val="22"/>
        </w:rPr>
        <w:t xml:space="preserve"> </w:t>
      </w:r>
      <w:r w:rsidRPr="00B315BD">
        <w:rPr>
          <w:sz w:val="22"/>
          <w:szCs w:val="22"/>
        </w:rPr>
        <w:t>F5)</w:t>
      </w:r>
    </w:p>
    <w:p w:rsidR="00A44948" w:rsidRPr="0099798E" w:rsidRDefault="00A44948" w:rsidP="00A44948">
      <w:pPr>
        <w:pStyle w:val="ListParagraph"/>
        <w:ind w:left="1080"/>
        <w:rPr>
          <w:sz w:val="22"/>
          <w:szCs w:val="22"/>
        </w:rPr>
      </w:pPr>
    </w:p>
    <w:p w:rsidR="00A44948" w:rsidRPr="00323081" w:rsidRDefault="00A44948" w:rsidP="00323081">
      <w:pPr>
        <w:rPr>
          <w:sz w:val="22"/>
          <w:szCs w:val="22"/>
        </w:rPr>
      </w:pPr>
      <w:r w:rsidRPr="00323081">
        <w:rPr>
          <w:sz w:val="22"/>
          <w:szCs w:val="22"/>
        </w:rPr>
        <w:t>*For option 3.2 when you switch back to Visual Studio and would like to edit the code make sure you choose Debug – Stop Debugging (Shift + F5)</w:t>
      </w:r>
    </w:p>
    <w:p w:rsidR="00A44948" w:rsidRPr="0099798E" w:rsidRDefault="00A44948" w:rsidP="00A44948">
      <w:pPr>
        <w:pStyle w:val="ListParagraph"/>
        <w:ind w:left="1080"/>
        <w:rPr>
          <w:sz w:val="22"/>
          <w:szCs w:val="22"/>
        </w:rPr>
      </w:pPr>
      <w:r w:rsidRPr="0099798E">
        <w:rPr>
          <w:sz w:val="22"/>
          <w:szCs w:val="22"/>
        </w:rPr>
        <w:t xml:space="preserve"> </w:t>
      </w:r>
    </w:p>
    <w:p w:rsidR="00F5188F" w:rsidRPr="0099798E" w:rsidRDefault="00F5188F" w:rsidP="00C8160C">
      <w:pPr>
        <w:rPr>
          <w:sz w:val="22"/>
          <w:szCs w:val="22"/>
        </w:rPr>
      </w:pPr>
      <w:r w:rsidRPr="0099798E">
        <w:rPr>
          <w:sz w:val="22"/>
          <w:szCs w:val="22"/>
        </w:rPr>
        <w:lastRenderedPageBreak/>
        <w:t xml:space="preserve">The web page will open in the specified browser </w:t>
      </w:r>
    </w:p>
    <w:p w:rsidR="00F5188F" w:rsidRPr="0099798E" w:rsidRDefault="00F5188F" w:rsidP="00F5188F">
      <w:pPr>
        <w:rPr>
          <w:sz w:val="22"/>
          <w:szCs w:val="22"/>
        </w:rPr>
      </w:pPr>
    </w:p>
    <w:p w:rsidR="00F5188F" w:rsidRPr="009C73B9" w:rsidRDefault="00F5188F" w:rsidP="00F5188F">
      <w:pPr>
        <w:rPr>
          <w:sz w:val="22"/>
          <w:szCs w:val="22"/>
        </w:rPr>
      </w:pPr>
      <w:r w:rsidRPr="009C73B9">
        <w:rPr>
          <w:sz w:val="22"/>
          <w:szCs w:val="22"/>
        </w:rPr>
        <w:t xml:space="preserve">References: </w:t>
      </w:r>
    </w:p>
    <w:p w:rsidR="00F5188F" w:rsidRPr="009C73B9" w:rsidRDefault="00472196" w:rsidP="00F5188F">
      <w:pPr>
        <w:rPr>
          <w:sz w:val="22"/>
          <w:szCs w:val="22"/>
        </w:rPr>
      </w:pPr>
      <w:hyperlink r:id="rId9" w:history="1">
        <w:r w:rsidR="00F5188F" w:rsidRPr="009C73B9">
          <w:rPr>
            <w:rStyle w:val="Hyperlink"/>
            <w:sz w:val="22"/>
            <w:szCs w:val="22"/>
          </w:rPr>
          <w:t>http://msdn.microsoft.com/en-us/library/jj153218.aspx</w:t>
        </w:r>
      </w:hyperlink>
    </w:p>
    <w:p w:rsidR="00F5188F" w:rsidRDefault="00F5188F" w:rsidP="00F5188F"/>
    <w:p w:rsidR="00F5188F" w:rsidRDefault="00F5188F" w:rsidP="00F5188F">
      <w:pPr>
        <w:pStyle w:val="Heading2"/>
      </w:pPr>
      <w:r>
        <w:t>Option 2</w:t>
      </w:r>
    </w:p>
    <w:p w:rsidR="00F5188F" w:rsidRDefault="00F5188F" w:rsidP="00F5188F"/>
    <w:p w:rsidR="00F5188F" w:rsidRPr="0099798E" w:rsidRDefault="00F5188F" w:rsidP="00F5188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9798E">
        <w:rPr>
          <w:sz w:val="22"/>
          <w:szCs w:val="22"/>
        </w:rPr>
        <w:t xml:space="preserve">Right click on the html file in the </w:t>
      </w:r>
      <w:r w:rsidRPr="0099798E">
        <w:rPr>
          <w:b/>
          <w:sz w:val="22"/>
          <w:szCs w:val="22"/>
        </w:rPr>
        <w:t>Solution Explorer</w:t>
      </w:r>
      <w:r w:rsidRPr="0099798E">
        <w:rPr>
          <w:sz w:val="22"/>
          <w:szCs w:val="22"/>
        </w:rPr>
        <w:t xml:space="preserve"> (located in the right section of MS Visual Studio)</w:t>
      </w:r>
    </w:p>
    <w:p w:rsidR="00E243B9" w:rsidRPr="0099798E" w:rsidRDefault="00E243B9" w:rsidP="00F5188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9798E">
        <w:rPr>
          <w:sz w:val="22"/>
          <w:szCs w:val="22"/>
        </w:rPr>
        <w:t>Click on View in Browser</w:t>
      </w:r>
    </w:p>
    <w:p w:rsidR="00E243B9" w:rsidRPr="0099798E" w:rsidRDefault="00E243B9" w:rsidP="00E243B9">
      <w:pPr>
        <w:pStyle w:val="ListParagraph"/>
        <w:rPr>
          <w:sz w:val="22"/>
          <w:szCs w:val="22"/>
        </w:rPr>
      </w:pPr>
    </w:p>
    <w:p w:rsidR="00E243B9" w:rsidRPr="0099798E" w:rsidRDefault="00E243B9" w:rsidP="00E243B9">
      <w:pPr>
        <w:pStyle w:val="ListParagraph"/>
        <w:rPr>
          <w:sz w:val="22"/>
          <w:szCs w:val="22"/>
        </w:rPr>
      </w:pPr>
      <w:r w:rsidRPr="0099798E">
        <w:rPr>
          <w:sz w:val="22"/>
          <w:szCs w:val="22"/>
        </w:rPr>
        <w:t xml:space="preserve">If you would like to choose another installed browser then: </w:t>
      </w:r>
    </w:p>
    <w:p w:rsidR="00E243B9" w:rsidRPr="0099798E" w:rsidRDefault="00E243B9" w:rsidP="00E243B9">
      <w:pPr>
        <w:pStyle w:val="ListParagraph"/>
        <w:rPr>
          <w:sz w:val="22"/>
          <w:szCs w:val="22"/>
        </w:rPr>
      </w:pPr>
    </w:p>
    <w:p w:rsidR="00F5188F" w:rsidRPr="0099798E" w:rsidRDefault="00F5188F" w:rsidP="00F5188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9798E">
        <w:rPr>
          <w:sz w:val="22"/>
          <w:szCs w:val="22"/>
        </w:rPr>
        <w:t xml:space="preserve">Click on </w:t>
      </w:r>
      <w:r w:rsidRPr="0099798E">
        <w:rPr>
          <w:b/>
          <w:sz w:val="22"/>
          <w:szCs w:val="22"/>
        </w:rPr>
        <w:t>Browse With</w:t>
      </w:r>
    </w:p>
    <w:p w:rsidR="00F5188F" w:rsidRPr="0099798E" w:rsidRDefault="00F5188F" w:rsidP="00F5188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9798E">
        <w:rPr>
          <w:sz w:val="22"/>
          <w:szCs w:val="22"/>
        </w:rPr>
        <w:t xml:space="preserve">Choose a web browser </w:t>
      </w:r>
    </w:p>
    <w:p w:rsidR="00F5188F" w:rsidRPr="0099798E" w:rsidRDefault="00F5188F" w:rsidP="00F5188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9798E">
        <w:rPr>
          <w:sz w:val="22"/>
          <w:szCs w:val="22"/>
        </w:rPr>
        <w:t xml:space="preserve">Click on </w:t>
      </w:r>
      <w:r w:rsidRPr="0099798E">
        <w:rPr>
          <w:b/>
          <w:sz w:val="22"/>
          <w:szCs w:val="22"/>
        </w:rPr>
        <w:t>Browse</w:t>
      </w:r>
      <w:r w:rsidRPr="0099798E">
        <w:rPr>
          <w:sz w:val="22"/>
          <w:szCs w:val="22"/>
        </w:rPr>
        <w:t xml:space="preserve"> button</w:t>
      </w:r>
    </w:p>
    <w:p w:rsidR="00F5188F" w:rsidRPr="0099798E" w:rsidRDefault="00F5188F" w:rsidP="00F5188F">
      <w:pPr>
        <w:ind w:left="360"/>
        <w:rPr>
          <w:sz w:val="22"/>
          <w:szCs w:val="22"/>
        </w:rPr>
      </w:pPr>
    </w:p>
    <w:p w:rsidR="00F5188F" w:rsidRPr="0099798E" w:rsidRDefault="00F5188F" w:rsidP="00F5188F">
      <w:pPr>
        <w:rPr>
          <w:sz w:val="22"/>
          <w:szCs w:val="22"/>
        </w:rPr>
      </w:pPr>
      <w:r w:rsidRPr="0099798E">
        <w:rPr>
          <w:sz w:val="22"/>
          <w:szCs w:val="22"/>
        </w:rPr>
        <w:t xml:space="preserve">The web page will open in the specified browser </w:t>
      </w:r>
    </w:p>
    <w:p w:rsidR="00F5188F" w:rsidRDefault="00F5188F" w:rsidP="00F5188F"/>
    <w:p w:rsidR="00F5188F" w:rsidRPr="009C73B9" w:rsidRDefault="00F5188F" w:rsidP="00F5188F">
      <w:pPr>
        <w:rPr>
          <w:sz w:val="22"/>
          <w:szCs w:val="22"/>
        </w:rPr>
      </w:pPr>
      <w:r w:rsidRPr="009C73B9">
        <w:rPr>
          <w:sz w:val="22"/>
          <w:szCs w:val="22"/>
        </w:rPr>
        <w:t>References:</w:t>
      </w:r>
    </w:p>
    <w:p w:rsidR="00F5188F" w:rsidRPr="009C73B9" w:rsidRDefault="00472196" w:rsidP="00F5188F">
      <w:pPr>
        <w:rPr>
          <w:sz w:val="22"/>
          <w:szCs w:val="22"/>
        </w:rPr>
      </w:pPr>
      <w:hyperlink r:id="rId10" w:history="1">
        <w:r w:rsidR="00F5188F" w:rsidRPr="009C73B9">
          <w:rPr>
            <w:rStyle w:val="Hyperlink"/>
            <w:sz w:val="22"/>
            <w:szCs w:val="22"/>
          </w:rPr>
          <w:t>http://msdn.microsoft.com/en-us/library/df5x06h3.aspx</w:t>
        </w:r>
      </w:hyperlink>
    </w:p>
    <w:p w:rsidR="00F5188F" w:rsidRPr="009C73B9" w:rsidRDefault="00472196" w:rsidP="00F5188F">
      <w:pPr>
        <w:rPr>
          <w:sz w:val="22"/>
          <w:szCs w:val="22"/>
        </w:rPr>
      </w:pPr>
      <w:hyperlink r:id="rId11" w:history="1">
        <w:r w:rsidR="00F5188F" w:rsidRPr="009C73B9">
          <w:rPr>
            <w:rStyle w:val="Hyperlink"/>
            <w:sz w:val="22"/>
            <w:szCs w:val="22"/>
          </w:rPr>
          <w:t>http://msdn.microsoft.com/en-us/library/df5x06h3%28v=vs.110%29.aspx</w:t>
        </w:r>
      </w:hyperlink>
    </w:p>
    <w:p w:rsidR="00F5188F" w:rsidRDefault="00F5188F" w:rsidP="00F5188F">
      <w:pPr>
        <w:ind w:left="360"/>
      </w:pPr>
    </w:p>
    <w:p w:rsidR="00F5188F" w:rsidRPr="0099798E" w:rsidRDefault="001729E5" w:rsidP="001729E5">
      <w:pPr>
        <w:rPr>
          <w:sz w:val="22"/>
          <w:szCs w:val="22"/>
        </w:rPr>
      </w:pPr>
      <w:r w:rsidRPr="003965C0">
        <w:rPr>
          <w:rStyle w:val="Heading3Char"/>
        </w:rPr>
        <w:t>Conclusion:</w:t>
      </w:r>
      <w:r>
        <w:t xml:space="preserve"> </w:t>
      </w:r>
      <w:r w:rsidRPr="0099798E">
        <w:rPr>
          <w:sz w:val="22"/>
          <w:szCs w:val="22"/>
        </w:rPr>
        <w:t xml:space="preserve">Option 1 is faster </w:t>
      </w:r>
    </w:p>
    <w:p w:rsidR="009C73B9" w:rsidRPr="0099798E" w:rsidRDefault="009C73B9" w:rsidP="00B0027A">
      <w:pPr>
        <w:rPr>
          <w:sz w:val="22"/>
          <w:szCs w:val="22"/>
        </w:rPr>
      </w:pPr>
    </w:p>
    <w:p w:rsidR="003965C0" w:rsidRPr="006C66F2" w:rsidRDefault="003965C0" w:rsidP="00B0027A">
      <w:pPr>
        <w:rPr>
          <w:rStyle w:val="Emphasis"/>
        </w:rPr>
      </w:pPr>
      <w:r w:rsidRPr="006C66F2">
        <w:rPr>
          <w:rStyle w:val="Emphasis"/>
        </w:rPr>
        <w:t xml:space="preserve">Review: </w:t>
      </w:r>
    </w:p>
    <w:p w:rsidR="003965C0" w:rsidRPr="0099798E" w:rsidRDefault="003965C0" w:rsidP="003965C0">
      <w:pPr>
        <w:pStyle w:val="ListParagraph"/>
        <w:numPr>
          <w:ilvl w:val="0"/>
          <w:numId w:val="7"/>
        </w:numPr>
        <w:rPr>
          <w:rStyle w:val="label"/>
          <w:sz w:val="22"/>
          <w:szCs w:val="22"/>
        </w:rPr>
      </w:pPr>
      <w:r w:rsidRPr="0099798E">
        <w:rPr>
          <w:sz w:val="22"/>
          <w:szCs w:val="22"/>
        </w:rPr>
        <w:t xml:space="preserve">Click on the down arrow next to </w:t>
      </w:r>
      <w:r w:rsidRPr="0099798E">
        <w:rPr>
          <w:rStyle w:val="label"/>
          <w:b/>
          <w:sz w:val="22"/>
          <w:szCs w:val="22"/>
        </w:rPr>
        <w:t>Debug Target</w:t>
      </w:r>
      <w:r w:rsidRPr="0099798E">
        <w:rPr>
          <w:sz w:val="22"/>
          <w:szCs w:val="22"/>
        </w:rPr>
        <w:t xml:space="preserve"> (which is on the </w:t>
      </w:r>
      <w:r w:rsidRPr="0099798E">
        <w:rPr>
          <w:rStyle w:val="label"/>
          <w:sz w:val="22"/>
          <w:szCs w:val="22"/>
        </w:rPr>
        <w:t>Standard</w:t>
      </w:r>
      <w:r w:rsidRPr="0099798E">
        <w:rPr>
          <w:sz w:val="22"/>
          <w:szCs w:val="22"/>
        </w:rPr>
        <w:t xml:space="preserve"> toolbar next to the </w:t>
      </w:r>
      <w:r w:rsidRPr="0099798E">
        <w:rPr>
          <w:rStyle w:val="label"/>
          <w:b/>
          <w:sz w:val="22"/>
          <w:szCs w:val="22"/>
        </w:rPr>
        <w:t>Start Debugging</w:t>
      </w:r>
      <w:r w:rsidRPr="0099798E">
        <w:rPr>
          <w:rStyle w:val="label"/>
          <w:sz w:val="22"/>
          <w:szCs w:val="22"/>
        </w:rPr>
        <w:t xml:space="preserve"> button)</w:t>
      </w:r>
    </w:p>
    <w:p w:rsidR="003965C0" w:rsidRPr="0099798E" w:rsidRDefault="003965C0" w:rsidP="003965C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9798E">
        <w:rPr>
          <w:sz w:val="22"/>
          <w:szCs w:val="22"/>
        </w:rPr>
        <w:t xml:space="preserve">Select the web browser of your choice </w:t>
      </w:r>
    </w:p>
    <w:p w:rsidR="003965C0" w:rsidRPr="0099798E" w:rsidRDefault="003965C0" w:rsidP="003965C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99798E">
        <w:rPr>
          <w:sz w:val="22"/>
          <w:szCs w:val="22"/>
        </w:rPr>
        <w:t>Press CTRL+F5 (</w:t>
      </w:r>
      <w:r w:rsidRPr="0099798E">
        <w:rPr>
          <w:rStyle w:val="label"/>
          <w:sz w:val="22"/>
          <w:szCs w:val="22"/>
        </w:rPr>
        <w:t>Debug</w:t>
      </w:r>
      <w:r w:rsidRPr="0099798E">
        <w:rPr>
          <w:sz w:val="22"/>
          <w:szCs w:val="22"/>
        </w:rPr>
        <w:t xml:space="preserve"> - </w:t>
      </w:r>
      <w:r w:rsidRPr="0099798E">
        <w:rPr>
          <w:rStyle w:val="label"/>
          <w:sz w:val="22"/>
          <w:szCs w:val="22"/>
        </w:rPr>
        <w:t>Start without Debugging</w:t>
      </w:r>
      <w:r w:rsidRPr="0099798E">
        <w:rPr>
          <w:sz w:val="22"/>
          <w:szCs w:val="22"/>
        </w:rPr>
        <w:t>)</w:t>
      </w:r>
    </w:p>
    <w:p w:rsidR="003965C0" w:rsidRPr="0099798E" w:rsidRDefault="003965C0" w:rsidP="00B0027A">
      <w:pPr>
        <w:rPr>
          <w:sz w:val="22"/>
          <w:szCs w:val="22"/>
        </w:rPr>
      </w:pPr>
    </w:p>
    <w:p w:rsidR="004271B1" w:rsidRDefault="000D1E1C" w:rsidP="004271B1">
      <w:pPr>
        <w:rPr>
          <w:sz w:val="22"/>
          <w:szCs w:val="22"/>
        </w:rPr>
      </w:pPr>
      <w:r w:rsidRPr="0099798E">
        <w:rPr>
          <w:rStyle w:val="SubtleEmphasis"/>
          <w:sz w:val="22"/>
          <w:szCs w:val="22"/>
        </w:rPr>
        <w:lastRenderedPageBreak/>
        <w:t>Remark:</w:t>
      </w:r>
      <w:r w:rsidRPr="0099798E">
        <w:rPr>
          <w:sz w:val="22"/>
          <w:szCs w:val="22"/>
        </w:rPr>
        <w:t xml:space="preserve"> </w:t>
      </w:r>
      <w:r w:rsidR="004271B1" w:rsidRPr="0099798E">
        <w:rPr>
          <w:sz w:val="22"/>
          <w:szCs w:val="22"/>
        </w:rPr>
        <w:t xml:space="preserve">If the html file is already opened in the browser, then you modify it and save it, after that please just </w:t>
      </w:r>
      <w:r w:rsidR="004271B1" w:rsidRPr="0099798E">
        <w:rPr>
          <w:i/>
          <w:sz w:val="22"/>
          <w:szCs w:val="22"/>
        </w:rPr>
        <w:t>refresh</w:t>
      </w:r>
      <w:r w:rsidR="004271B1" w:rsidRPr="0099798E">
        <w:rPr>
          <w:sz w:val="22"/>
          <w:szCs w:val="22"/>
        </w:rPr>
        <w:t xml:space="preserve"> the page in the browser (e.g. if using Firefox press F5).</w:t>
      </w:r>
    </w:p>
    <w:p w:rsidR="00776C8D" w:rsidRPr="0099798E" w:rsidRDefault="00776C8D" w:rsidP="004271B1">
      <w:pPr>
        <w:rPr>
          <w:sz w:val="22"/>
          <w:szCs w:val="22"/>
        </w:rPr>
      </w:pPr>
    </w:p>
    <w:p w:rsidR="00E243B9" w:rsidRDefault="001E2142" w:rsidP="001E2142">
      <w:pPr>
        <w:pStyle w:val="Heading1"/>
      </w:pPr>
      <w:r>
        <w:t xml:space="preserve">Open webpage in Page Inspector </w:t>
      </w:r>
    </w:p>
    <w:p w:rsidR="00E243B9" w:rsidRDefault="00E243B9" w:rsidP="00B0027A"/>
    <w:p w:rsidR="00E243B9" w:rsidRDefault="001E2142" w:rsidP="00B0027A">
      <w:pPr>
        <w:rPr>
          <w:sz w:val="22"/>
          <w:szCs w:val="22"/>
        </w:rPr>
      </w:pPr>
      <w:r w:rsidRPr="0099798E">
        <w:rPr>
          <w:sz w:val="22"/>
          <w:szCs w:val="22"/>
        </w:rPr>
        <w:t xml:space="preserve">Right click on the html file in the Solution Explorer – click on </w:t>
      </w:r>
      <w:r w:rsidRPr="0099798E">
        <w:rPr>
          <w:b/>
          <w:sz w:val="22"/>
          <w:szCs w:val="22"/>
        </w:rPr>
        <w:t>View in Page Inspector</w:t>
      </w:r>
      <w:r w:rsidR="00E4708E" w:rsidRPr="0099798E">
        <w:rPr>
          <w:b/>
          <w:sz w:val="22"/>
          <w:szCs w:val="22"/>
        </w:rPr>
        <w:t xml:space="preserve"> </w:t>
      </w:r>
      <w:r w:rsidR="00E4708E" w:rsidRPr="0099798E">
        <w:rPr>
          <w:sz w:val="22"/>
          <w:szCs w:val="22"/>
        </w:rPr>
        <w:t>(Ctrl + K, Ctrl + G)</w:t>
      </w:r>
    </w:p>
    <w:p w:rsidR="00173CE1" w:rsidRPr="0099798E" w:rsidRDefault="00173CE1" w:rsidP="00B0027A">
      <w:p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3937B7">
        <w:rPr>
          <w:sz w:val="22"/>
          <w:szCs w:val="22"/>
        </w:rPr>
        <w:t xml:space="preserve">the Debugging Mode is not enabled in the Web.config file or there is no </w:t>
      </w:r>
      <w:r w:rsidR="00E472E3">
        <w:rPr>
          <w:sz w:val="22"/>
          <w:szCs w:val="22"/>
        </w:rPr>
        <w:t xml:space="preserve">Web.config </w:t>
      </w:r>
      <w:r w:rsidR="002B0889">
        <w:rPr>
          <w:sz w:val="22"/>
          <w:szCs w:val="22"/>
        </w:rPr>
        <w:t xml:space="preserve">file created </w:t>
      </w:r>
      <w:r w:rsidR="00E472E3">
        <w:rPr>
          <w:sz w:val="22"/>
          <w:szCs w:val="22"/>
        </w:rPr>
        <w:t xml:space="preserve">you will see the message below. </w:t>
      </w:r>
      <w:r w:rsidR="002B0889">
        <w:rPr>
          <w:sz w:val="22"/>
          <w:szCs w:val="22"/>
        </w:rPr>
        <w:t>In that case p</w:t>
      </w:r>
      <w:r>
        <w:rPr>
          <w:sz w:val="22"/>
          <w:szCs w:val="22"/>
        </w:rPr>
        <w:t xml:space="preserve">lease click on </w:t>
      </w:r>
      <w:r w:rsidRPr="00173CE1">
        <w:rPr>
          <w:b/>
          <w:sz w:val="22"/>
          <w:szCs w:val="22"/>
        </w:rPr>
        <w:t>OK</w:t>
      </w:r>
      <w:r>
        <w:rPr>
          <w:sz w:val="22"/>
          <w:szCs w:val="22"/>
        </w:rPr>
        <w:t xml:space="preserve"> </w:t>
      </w:r>
    </w:p>
    <w:p w:rsidR="00966661" w:rsidRDefault="00966661" w:rsidP="00B0027A">
      <w:pPr>
        <w:rPr>
          <w:b/>
          <w:sz w:val="22"/>
          <w:szCs w:val="22"/>
        </w:rPr>
      </w:pPr>
    </w:p>
    <w:p w:rsidR="00173CE1" w:rsidRDefault="00173CE1" w:rsidP="00B0027A">
      <w:pPr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US"/>
        </w:rPr>
        <w:drawing>
          <wp:inline distT="0" distB="0" distL="0" distR="0">
            <wp:extent cx="4924425" cy="220719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8B12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747" cy="22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E1" w:rsidRDefault="00173CE1" w:rsidP="00B0027A">
      <w:pPr>
        <w:rPr>
          <w:b/>
          <w:sz w:val="22"/>
          <w:szCs w:val="22"/>
        </w:rPr>
      </w:pPr>
    </w:p>
    <w:p w:rsidR="003937B7" w:rsidRPr="0099798E" w:rsidRDefault="003937B7" w:rsidP="00B0027A">
      <w:pPr>
        <w:rPr>
          <w:b/>
          <w:sz w:val="22"/>
          <w:szCs w:val="22"/>
        </w:rPr>
      </w:pPr>
    </w:p>
    <w:p w:rsidR="00966661" w:rsidRDefault="001E3EFF" w:rsidP="001E3EFF">
      <w:pPr>
        <w:rPr>
          <w:sz w:val="22"/>
          <w:szCs w:val="22"/>
        </w:rPr>
      </w:pPr>
      <w:r w:rsidRPr="0099798E">
        <w:rPr>
          <w:sz w:val="22"/>
          <w:szCs w:val="22"/>
        </w:rPr>
        <w:t>*</w:t>
      </w:r>
      <w:r w:rsidR="00966661" w:rsidRPr="0099798E">
        <w:rPr>
          <w:sz w:val="22"/>
          <w:szCs w:val="22"/>
        </w:rPr>
        <w:t xml:space="preserve">You can </w:t>
      </w:r>
      <w:r w:rsidR="00472196">
        <w:rPr>
          <w:sz w:val="22"/>
          <w:szCs w:val="22"/>
        </w:rPr>
        <w:t>auto-hide</w:t>
      </w:r>
      <w:r w:rsidR="00966661" w:rsidRPr="0099798E">
        <w:rPr>
          <w:sz w:val="22"/>
          <w:szCs w:val="22"/>
        </w:rPr>
        <w:t xml:space="preserve"> the Page Inspector window by clicking on the </w:t>
      </w:r>
      <w:r w:rsidR="00472196">
        <w:rPr>
          <w:sz w:val="22"/>
          <w:szCs w:val="22"/>
        </w:rPr>
        <w:t xml:space="preserve">pin icon in the top right corner of the Page Inspector </w:t>
      </w:r>
    </w:p>
    <w:p w:rsidR="00472196" w:rsidRDefault="00472196" w:rsidP="001E3EFF">
      <w:pPr>
        <w:rPr>
          <w:sz w:val="22"/>
          <w:szCs w:val="22"/>
        </w:rPr>
      </w:pPr>
    </w:p>
    <w:p w:rsidR="00472196" w:rsidRPr="0099798E" w:rsidRDefault="00472196" w:rsidP="001E3EFF">
      <w:pPr>
        <w:rPr>
          <w:sz w:val="22"/>
          <w:szCs w:val="22"/>
        </w:rPr>
      </w:pPr>
      <w:r>
        <w:rPr>
          <w:noProof/>
          <w:lang w:eastAsia="en-US"/>
        </w:rPr>
        <w:lastRenderedPageBreak/>
        <w:drawing>
          <wp:inline distT="0" distB="0" distL="0" distR="0" wp14:anchorId="033EC268" wp14:editId="45AB188C">
            <wp:extent cx="4419600" cy="453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EB" w:rsidRDefault="002455EB" w:rsidP="00003F45"/>
    <w:p w:rsidR="00472196" w:rsidRDefault="00472196" w:rsidP="00472196">
      <w:pPr>
        <w:rPr>
          <w:sz w:val="22"/>
          <w:szCs w:val="22"/>
        </w:rPr>
      </w:pPr>
      <w:r w:rsidRPr="0099798E">
        <w:rPr>
          <w:sz w:val="22"/>
          <w:szCs w:val="22"/>
        </w:rPr>
        <w:t>*</w:t>
      </w:r>
      <w:r>
        <w:rPr>
          <w:sz w:val="22"/>
          <w:szCs w:val="22"/>
        </w:rPr>
        <w:t xml:space="preserve">The </w:t>
      </w:r>
      <w:r w:rsidRPr="0099798E">
        <w:rPr>
          <w:sz w:val="22"/>
          <w:szCs w:val="22"/>
        </w:rPr>
        <w:t xml:space="preserve">Page Inspector window </w:t>
      </w:r>
      <w:r>
        <w:rPr>
          <w:sz w:val="22"/>
          <w:szCs w:val="22"/>
        </w:rPr>
        <w:t xml:space="preserve">could be maximized </w:t>
      </w:r>
      <w:r w:rsidRPr="0099798E">
        <w:rPr>
          <w:sz w:val="22"/>
          <w:szCs w:val="22"/>
        </w:rPr>
        <w:t xml:space="preserve">by clicking on </w:t>
      </w:r>
      <w:r>
        <w:rPr>
          <w:sz w:val="22"/>
          <w:szCs w:val="22"/>
        </w:rPr>
        <w:t xml:space="preserve">Page Inspector </w:t>
      </w:r>
      <w:r w:rsidRPr="0099798E">
        <w:rPr>
          <w:sz w:val="22"/>
          <w:szCs w:val="22"/>
        </w:rPr>
        <w:t xml:space="preserve">at the </w:t>
      </w:r>
      <w:r>
        <w:rPr>
          <w:sz w:val="22"/>
          <w:szCs w:val="22"/>
        </w:rPr>
        <w:t>Auto-hide bar (at the most left part of Visual Studio</w:t>
      </w:r>
      <w:bookmarkStart w:id="0" w:name="_GoBack"/>
      <w:bookmarkEnd w:id="0"/>
      <w:r>
        <w:rPr>
          <w:sz w:val="22"/>
          <w:szCs w:val="22"/>
        </w:rPr>
        <w:t>)</w:t>
      </w:r>
    </w:p>
    <w:p w:rsidR="00472196" w:rsidRDefault="00472196" w:rsidP="00003F45">
      <w:r>
        <w:rPr>
          <w:noProof/>
          <w:lang w:eastAsia="en-US"/>
        </w:rPr>
        <w:lastRenderedPageBreak/>
        <w:drawing>
          <wp:inline distT="0" distB="0" distL="0" distR="0" wp14:anchorId="41E375A5" wp14:editId="74ADBC9B">
            <wp:extent cx="4456258" cy="35718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987" cy="35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45" w:rsidRPr="00003F45" w:rsidRDefault="00003F45" w:rsidP="00003F45">
      <w:pPr>
        <w:rPr>
          <w:sz w:val="22"/>
          <w:szCs w:val="22"/>
        </w:rPr>
      </w:pPr>
    </w:p>
    <w:p w:rsidR="002455EB" w:rsidRDefault="002455EB" w:rsidP="002455EB">
      <w:pPr>
        <w:rPr>
          <w:sz w:val="22"/>
          <w:szCs w:val="22"/>
        </w:rPr>
      </w:pPr>
    </w:p>
    <w:p w:rsidR="002455EB" w:rsidRDefault="002455EB" w:rsidP="002455EB">
      <w:pPr>
        <w:pStyle w:val="Heading1"/>
      </w:pPr>
      <w:r>
        <w:t>Remove website from Visual Studio Solution Explorer</w:t>
      </w:r>
    </w:p>
    <w:p w:rsidR="002455EB" w:rsidRDefault="002455EB" w:rsidP="002455EB"/>
    <w:p w:rsidR="002455EB" w:rsidRDefault="002455EB" w:rsidP="002455EB">
      <w:r>
        <w:t xml:space="preserve">File – Close Solution – Save Changes (Yes - No) </w:t>
      </w:r>
    </w:p>
    <w:p w:rsidR="002455EB" w:rsidRDefault="002455EB" w:rsidP="002455EB"/>
    <w:p w:rsidR="002455EB" w:rsidRPr="002455EB" w:rsidRDefault="002455EB" w:rsidP="002455EB"/>
    <w:sectPr w:rsidR="002455EB" w:rsidRPr="002455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0A5"/>
    <w:multiLevelType w:val="hybridMultilevel"/>
    <w:tmpl w:val="C844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C2F80"/>
    <w:multiLevelType w:val="hybridMultilevel"/>
    <w:tmpl w:val="2E3E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21F5F"/>
    <w:multiLevelType w:val="hybridMultilevel"/>
    <w:tmpl w:val="D3784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C1F4E"/>
    <w:multiLevelType w:val="hybridMultilevel"/>
    <w:tmpl w:val="84460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735E9"/>
    <w:multiLevelType w:val="hybridMultilevel"/>
    <w:tmpl w:val="2A44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67C6C"/>
    <w:multiLevelType w:val="multilevel"/>
    <w:tmpl w:val="150CE6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55F565F8"/>
    <w:multiLevelType w:val="hybridMultilevel"/>
    <w:tmpl w:val="57746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4307F"/>
    <w:multiLevelType w:val="hybridMultilevel"/>
    <w:tmpl w:val="E5104112"/>
    <w:lvl w:ilvl="0" w:tplc="2CF2A24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E06D9"/>
    <w:multiLevelType w:val="multilevel"/>
    <w:tmpl w:val="144E3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64C11F98"/>
    <w:multiLevelType w:val="hybridMultilevel"/>
    <w:tmpl w:val="E190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50CE8"/>
    <w:multiLevelType w:val="hybridMultilevel"/>
    <w:tmpl w:val="3BD82430"/>
    <w:lvl w:ilvl="0" w:tplc="ED2AE4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631496"/>
    <w:multiLevelType w:val="multilevel"/>
    <w:tmpl w:val="144E3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E2"/>
    <w:rsid w:val="00002BF5"/>
    <w:rsid w:val="00003F45"/>
    <w:rsid w:val="00041508"/>
    <w:rsid w:val="00091619"/>
    <w:rsid w:val="000D1E1C"/>
    <w:rsid w:val="00136F28"/>
    <w:rsid w:val="001729E5"/>
    <w:rsid w:val="00173CE1"/>
    <w:rsid w:val="00193571"/>
    <w:rsid w:val="001C5364"/>
    <w:rsid w:val="001D7048"/>
    <w:rsid w:val="001E2142"/>
    <w:rsid w:val="001E3EFF"/>
    <w:rsid w:val="002455EB"/>
    <w:rsid w:val="00255CB4"/>
    <w:rsid w:val="002B0889"/>
    <w:rsid w:val="00321040"/>
    <w:rsid w:val="00323081"/>
    <w:rsid w:val="0033412A"/>
    <w:rsid w:val="00373FE2"/>
    <w:rsid w:val="003937B7"/>
    <w:rsid w:val="003965C0"/>
    <w:rsid w:val="003E283B"/>
    <w:rsid w:val="004271B1"/>
    <w:rsid w:val="00472196"/>
    <w:rsid w:val="00495D7B"/>
    <w:rsid w:val="005262DF"/>
    <w:rsid w:val="005C15A0"/>
    <w:rsid w:val="005E28E4"/>
    <w:rsid w:val="00633A62"/>
    <w:rsid w:val="00647035"/>
    <w:rsid w:val="006C66F2"/>
    <w:rsid w:val="00751321"/>
    <w:rsid w:val="00776C8D"/>
    <w:rsid w:val="00871832"/>
    <w:rsid w:val="008B104B"/>
    <w:rsid w:val="00966661"/>
    <w:rsid w:val="0099798E"/>
    <w:rsid w:val="009979E0"/>
    <w:rsid w:val="009C73B9"/>
    <w:rsid w:val="00A11B8A"/>
    <w:rsid w:val="00A44948"/>
    <w:rsid w:val="00AD3E66"/>
    <w:rsid w:val="00B0027A"/>
    <w:rsid w:val="00B05F4E"/>
    <w:rsid w:val="00B315BD"/>
    <w:rsid w:val="00B3705C"/>
    <w:rsid w:val="00BC1733"/>
    <w:rsid w:val="00C04681"/>
    <w:rsid w:val="00C11724"/>
    <w:rsid w:val="00C5520D"/>
    <w:rsid w:val="00C8160C"/>
    <w:rsid w:val="00C9120A"/>
    <w:rsid w:val="00D54885"/>
    <w:rsid w:val="00D8637F"/>
    <w:rsid w:val="00DE0E66"/>
    <w:rsid w:val="00E243B9"/>
    <w:rsid w:val="00E4708E"/>
    <w:rsid w:val="00E472E3"/>
    <w:rsid w:val="00E81BB1"/>
    <w:rsid w:val="00F03A2A"/>
    <w:rsid w:val="00F5188F"/>
    <w:rsid w:val="00F51C4E"/>
    <w:rsid w:val="00F81FE9"/>
    <w:rsid w:val="00FA1B0C"/>
    <w:rsid w:val="00FA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C48D0-36F9-4966-ABC7-A7499E21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8E4"/>
  </w:style>
  <w:style w:type="paragraph" w:styleId="Heading1">
    <w:name w:val="heading 1"/>
    <w:basedOn w:val="Normal"/>
    <w:next w:val="Normal"/>
    <w:link w:val="Heading1Char"/>
    <w:uiPriority w:val="9"/>
    <w:qFormat/>
    <w:rsid w:val="005E28E4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8E4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8E4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8E4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8E4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8E4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8E4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8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8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8E4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E4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8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E28E4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E28E4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E28E4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E28E4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8E4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8E4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8E4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8E4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8E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8E4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5E28E4"/>
    <w:rPr>
      <w:i/>
      <w:iCs/>
      <w:color w:val="476013" w:themeColor="accent1" w:themeShade="7F"/>
    </w:rPr>
  </w:style>
  <w:style w:type="character" w:styleId="Emphasis">
    <w:name w:val="Emphasis"/>
    <w:uiPriority w:val="20"/>
    <w:qFormat/>
    <w:rsid w:val="005E28E4"/>
    <w:rPr>
      <w:caps/>
      <w:color w:val="476013" w:themeColor="accent1" w:themeShade="7F"/>
      <w:spacing w:val="5"/>
    </w:rPr>
  </w:style>
  <w:style w:type="character" w:styleId="IntenseEmphasis">
    <w:name w:val="Intense Emphasis"/>
    <w:uiPriority w:val="21"/>
    <w:qFormat/>
    <w:rsid w:val="005E28E4"/>
    <w:rPr>
      <w:b/>
      <w:bCs/>
      <w:caps/>
      <w:color w:val="476013" w:themeColor="accent1" w:themeShade="7F"/>
      <w:spacing w:val="10"/>
    </w:rPr>
  </w:style>
  <w:style w:type="character" w:styleId="Strong">
    <w:name w:val="Strong"/>
    <w:uiPriority w:val="22"/>
    <w:qFormat/>
    <w:rsid w:val="005E28E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E28E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28E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8E4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8E4"/>
    <w:rPr>
      <w:color w:val="90C226" w:themeColor="accent1"/>
      <w:sz w:val="24"/>
      <w:szCs w:val="24"/>
    </w:rPr>
  </w:style>
  <w:style w:type="character" w:styleId="SubtleReference">
    <w:name w:val="Subtle Reference"/>
    <w:uiPriority w:val="31"/>
    <w:qFormat/>
    <w:rsid w:val="005E28E4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5E28E4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5E28E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E4"/>
    <w:rPr>
      <w:b/>
      <w:bCs/>
      <w:color w:val="6B911C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8E4"/>
    <w:pPr>
      <w:outlineLvl w:val="9"/>
    </w:pPr>
  </w:style>
  <w:style w:type="paragraph" w:styleId="NoSpacing">
    <w:name w:val="No Spacing"/>
    <w:uiPriority w:val="1"/>
    <w:qFormat/>
    <w:rsid w:val="005E28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BB1"/>
    <w:rPr>
      <w:color w:val="99CA3C" w:themeColor="hyperlink"/>
      <w:u w:val="single"/>
    </w:rPr>
  </w:style>
  <w:style w:type="character" w:customStyle="1" w:styleId="label">
    <w:name w:val="label"/>
    <w:basedOn w:val="DefaultParagraphFont"/>
    <w:rsid w:val="00E81BB1"/>
  </w:style>
  <w:style w:type="character" w:styleId="FollowedHyperlink">
    <w:name w:val="FollowedHyperlink"/>
    <w:basedOn w:val="DefaultParagraphFont"/>
    <w:uiPriority w:val="99"/>
    <w:semiHidden/>
    <w:unhideWhenUsed/>
    <w:rsid w:val="00F5188F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madskristensen.net/post/open-static-html-files-in-the-visual-studio-2013-designer" TargetMode="External"/><Relationship Id="rId12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nnect.microsoft.com/VisualStudio/feedback/details/796625/visual-studio-2013-missing-design-source-and-split-buttons" TargetMode="External"/><Relationship Id="rId11" Type="http://schemas.openxmlformats.org/officeDocument/2006/relationships/hyperlink" Target="http://msdn.microsoft.com/en-us/library/df5x06h3%28v=vs.110%29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sdn.microsoft.com/en-us/library/df5x06h3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jj153218.aspx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yloBotusharov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276</TotalTime>
  <Pages>7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Ivaylo Botusharov Botusharov</dc:creator>
  <cp:keywords/>
  <cp:lastModifiedBy>Ivaylo Botusharov</cp:lastModifiedBy>
  <cp:revision>138</cp:revision>
  <dcterms:created xsi:type="dcterms:W3CDTF">2014-01-19T14:20:00Z</dcterms:created>
  <dcterms:modified xsi:type="dcterms:W3CDTF">2014-02-01T15:11:00Z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