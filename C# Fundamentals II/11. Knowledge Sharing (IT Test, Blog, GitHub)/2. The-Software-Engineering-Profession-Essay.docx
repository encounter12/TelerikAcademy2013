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CD8" w:rsidRDefault="003701BB" w:rsidP="005519C5">
      <w:pPr>
        <w:pStyle w:val="Heading1"/>
        <w:rPr>
          <w:lang w:val="bg-BG"/>
        </w:rPr>
      </w:pPr>
      <w:r>
        <w:rPr>
          <w:lang w:val="bg-BG"/>
        </w:rPr>
        <w:t>Моят път към професията "софтуерен инженер"</w:t>
      </w:r>
    </w:p>
    <w:p w:rsidR="00820237" w:rsidRPr="00C86C5E" w:rsidRDefault="00AD311E" w:rsidP="00C86C5E">
      <w:pPr>
        <w:jc w:val="right"/>
        <w:rPr>
          <w:b/>
          <w:lang w:val="bg-BG"/>
        </w:rPr>
      </w:pPr>
      <w:r w:rsidRPr="00AD311E">
        <w:rPr>
          <w:b/>
          <w:lang w:val="bg-BG"/>
        </w:rPr>
        <w:t xml:space="preserve">Автор: </w:t>
      </w:r>
      <w:r w:rsidR="00820237">
        <w:rPr>
          <w:b/>
          <w:lang w:val="bg-BG"/>
        </w:rPr>
        <w:t>Ивайло Димитров Ботушаров</w:t>
      </w:r>
      <w:r>
        <w:rPr>
          <w:b/>
          <w:lang w:val="bg-BG"/>
        </w:rPr>
        <w:t xml:space="preserve">, </w:t>
      </w:r>
      <w:r w:rsidR="00F2096E">
        <w:rPr>
          <w:b/>
          <w:lang w:val="bg-BG"/>
        </w:rPr>
        <w:t>студентски</w:t>
      </w:r>
      <w:r w:rsidR="00820237">
        <w:rPr>
          <w:b/>
          <w:lang w:val="bg-BG"/>
        </w:rPr>
        <w:t xml:space="preserve"> номер: </w:t>
      </w:r>
      <w:r w:rsidR="00820237" w:rsidRPr="00820237">
        <w:rPr>
          <w:rStyle w:val="display-field"/>
          <w:b/>
        </w:rPr>
        <w:t>5000219</w:t>
      </w:r>
    </w:p>
    <w:p w:rsidR="00C86C5E" w:rsidRPr="00C86C5E" w:rsidRDefault="00C86C5E" w:rsidP="00C86C5E">
      <w:pPr>
        <w:pStyle w:val="Heading2"/>
        <w:rPr>
          <w:lang w:val="bg-BG"/>
        </w:rPr>
      </w:pPr>
      <w:r w:rsidRPr="00C86C5E">
        <w:rPr>
          <w:lang w:val="bg-BG"/>
        </w:rPr>
        <w:t>Представяне</w:t>
      </w:r>
    </w:p>
    <w:p w:rsidR="00820237" w:rsidRDefault="00CA30B5" w:rsidP="003701BB">
      <w:pPr>
        <w:rPr>
          <w:lang w:val="bg-BG"/>
        </w:rPr>
      </w:pPr>
      <w:r>
        <w:t xml:space="preserve">  </w:t>
      </w:r>
      <w:bookmarkStart w:id="0" w:name="_GoBack"/>
      <w:bookmarkEnd w:id="0"/>
      <w:r w:rsidR="00820237">
        <w:rPr>
          <w:lang w:val="bg-BG"/>
        </w:rPr>
        <w:t>Сядам да пиша това есе с голяма радост и желание да разкажа повече за моето отношение към софтуерното инженерство и технологиите</w:t>
      </w:r>
      <w:r w:rsidR="003E65D7">
        <w:rPr>
          <w:lang w:val="bg-BG"/>
        </w:rPr>
        <w:t>, както и за себе си</w:t>
      </w:r>
      <w:r w:rsidR="00820237">
        <w:rPr>
          <w:lang w:val="bg-BG"/>
        </w:rPr>
        <w:t xml:space="preserve">. В следващите редове се описват също така различни процеси в Информационните технологии, както и дейностите и задълженията на различни специалисти в индустрията. Казвам се Ивайло Димитров Ботушаров, родом съм от Стара Загора, </w:t>
      </w:r>
      <w:r w:rsidR="003E65D7">
        <w:rPr>
          <w:lang w:val="bg-BG"/>
        </w:rPr>
        <w:t xml:space="preserve">завършил съм специалност физика в </w:t>
      </w:r>
      <w:r w:rsidR="003E65D7" w:rsidRPr="003E65D7">
        <w:rPr>
          <w:lang w:val="bg-BG"/>
        </w:rPr>
        <w:t>С</w:t>
      </w:r>
      <w:r w:rsidR="003E65D7">
        <w:rPr>
          <w:lang w:val="bg-BG"/>
        </w:rPr>
        <w:t>У „Климент Охридски“ през 2004 година. П</w:t>
      </w:r>
      <w:r w:rsidR="00820237" w:rsidRPr="003E65D7">
        <w:rPr>
          <w:lang w:val="bg-BG"/>
        </w:rPr>
        <w:t>онастоящем</w:t>
      </w:r>
      <w:r w:rsidR="00820237">
        <w:rPr>
          <w:lang w:val="bg-BG"/>
        </w:rPr>
        <w:t xml:space="preserve"> живея и работя </w:t>
      </w:r>
      <w:r w:rsidR="003E65D7">
        <w:rPr>
          <w:lang w:val="bg-BG"/>
        </w:rPr>
        <w:t>в София, като п</w:t>
      </w:r>
      <w:r w:rsidR="00820237">
        <w:rPr>
          <w:lang w:val="bg-BG"/>
        </w:rPr>
        <w:t xml:space="preserve">рофесията ми е специалист техническа поддръжка в една от големите световни фирми за </w:t>
      </w:r>
      <w:r w:rsidR="003E65D7">
        <w:rPr>
          <w:lang w:val="bg-BG"/>
        </w:rPr>
        <w:t>подбор на персонал</w:t>
      </w:r>
      <w:r w:rsidR="003E65D7">
        <w:t xml:space="preserve"> </w:t>
      </w:r>
      <w:r w:rsidR="003E65D7">
        <w:rPr>
          <w:lang w:val="bg-BG"/>
        </w:rPr>
        <w:t xml:space="preserve">и </w:t>
      </w:r>
      <w:r w:rsidR="00820237">
        <w:t xml:space="preserve">IT </w:t>
      </w:r>
      <w:r w:rsidR="003E65D7">
        <w:rPr>
          <w:lang w:val="bg-BG"/>
        </w:rPr>
        <w:t>услуги. Интересите ми към компютърните технологии датират от 1998 когато персоналните компютри започнаха да се разпространяват малко по-масово</w:t>
      </w:r>
      <w:r w:rsidR="00F02E41">
        <w:rPr>
          <w:lang w:val="bg-BG"/>
        </w:rPr>
        <w:t xml:space="preserve">. Лично аз нямах </w:t>
      </w:r>
      <w:r w:rsidR="003E65D7">
        <w:rPr>
          <w:lang w:val="bg-BG"/>
        </w:rPr>
        <w:t xml:space="preserve">възможност да си купя компютър тогава, но посещавах Интернет клубове </w:t>
      </w:r>
      <w:r w:rsidR="00F02E41">
        <w:rPr>
          <w:lang w:val="bg-BG"/>
        </w:rPr>
        <w:t>учейки се да боравя с компютър</w:t>
      </w:r>
      <w:r w:rsidR="003E65D7">
        <w:rPr>
          <w:lang w:val="bg-BG"/>
        </w:rPr>
        <w:t>, да изпр</w:t>
      </w:r>
      <w:r w:rsidR="00F02E41">
        <w:rPr>
          <w:lang w:val="bg-BG"/>
        </w:rPr>
        <w:t xml:space="preserve">ащам мейли, да търся в Интернет, да работя с офис програми и да пиша курсови работи за университета. Първият си компютър получих като подарък от брат ми през 2005 година и това беше голяма радост за мен. Продължих да подобрявам компютърните си умения инсталирайки паралелно операционни системи, запознавайки се със Линукс дистрибуции и техните приложения. От </w:t>
      </w:r>
      <w:r w:rsidR="00AC7CF2">
        <w:rPr>
          <w:lang w:val="bg-BG"/>
        </w:rPr>
        <w:t>края на 2008</w:t>
      </w:r>
      <w:r w:rsidR="00F02E41">
        <w:rPr>
          <w:lang w:val="bg-BG"/>
        </w:rPr>
        <w:t xml:space="preserve"> година насам работя като специалист техническа поддръжка в </w:t>
      </w:r>
      <w:r w:rsidR="00F02E41">
        <w:t xml:space="preserve">IT </w:t>
      </w:r>
      <w:r w:rsidR="00F02E41">
        <w:rPr>
          <w:lang w:val="bg-BG"/>
        </w:rPr>
        <w:t xml:space="preserve">център на </w:t>
      </w:r>
      <w:r w:rsidR="00F02E41">
        <w:t xml:space="preserve">Adecco </w:t>
      </w:r>
      <w:r w:rsidR="00F02E41">
        <w:rPr>
          <w:lang w:val="bg-BG"/>
        </w:rPr>
        <w:t xml:space="preserve">България </w:t>
      </w:r>
      <w:r w:rsidR="00AC7CF2">
        <w:rPr>
          <w:lang w:val="bg-BG"/>
        </w:rPr>
        <w:t xml:space="preserve">в София. Интересите ми към програмирането се появиха през 2012 година, когато реших да си инсталирам компилатор и среда за разработка на </w:t>
      </w:r>
      <w:r w:rsidR="00007834">
        <w:t xml:space="preserve">Python </w:t>
      </w:r>
      <w:r w:rsidR="00007834">
        <w:rPr>
          <w:lang w:val="bg-BG"/>
        </w:rPr>
        <w:t xml:space="preserve">пишейки първата си програма </w:t>
      </w:r>
      <w:r w:rsidR="00007834">
        <w:t>“Hello, world</w:t>
      </w:r>
      <w:r w:rsidR="000963E8">
        <w:rPr>
          <w:lang w:val="bg-BG"/>
        </w:rPr>
        <w:t>!“. През 2012 попаднах и на книгата „</w:t>
      </w:r>
      <w:r w:rsidR="000963E8">
        <w:t>Beginning Visual C# 2010</w:t>
      </w:r>
      <w:r w:rsidR="000963E8">
        <w:rPr>
          <w:lang w:val="bg-BG"/>
        </w:rPr>
        <w:t xml:space="preserve">“ прочитайки първите седем глави и запознавайки се със </w:t>
      </w:r>
      <w:r w:rsidR="000963E8">
        <w:t xml:space="preserve">C# </w:t>
      </w:r>
      <w:r w:rsidR="000963E8">
        <w:rPr>
          <w:lang w:val="bg-BG"/>
        </w:rPr>
        <w:t xml:space="preserve">синтаксиса. Тогава си инсталирах и </w:t>
      </w:r>
      <w:r w:rsidR="000963E8">
        <w:t xml:space="preserve">MS Visual Studio 2010 </w:t>
      </w:r>
      <w:r w:rsidR="000963E8">
        <w:rPr>
          <w:lang w:val="bg-BG"/>
        </w:rPr>
        <w:t xml:space="preserve">и започнах да пиша малки конзолни програмки обработващи текст и правещи дребни изчисления. Също през 2012 година разбрах за софтуерната академия на Телерик и започнах да чета книгата „Въведение в програмирането със </w:t>
      </w:r>
      <w:r w:rsidR="000963E8">
        <w:t>C#”</w:t>
      </w:r>
      <w:r w:rsidR="000963E8">
        <w:rPr>
          <w:lang w:val="bg-BG"/>
        </w:rPr>
        <w:t xml:space="preserve"> и установих, че </w:t>
      </w:r>
      <w:r w:rsidR="00BD02D7">
        <w:rPr>
          <w:lang w:val="bg-BG"/>
        </w:rPr>
        <w:t xml:space="preserve">сериозно </w:t>
      </w:r>
      <w:r w:rsidR="000963E8">
        <w:rPr>
          <w:lang w:val="bg-BG"/>
        </w:rPr>
        <w:t xml:space="preserve">бих искал да се занимавам </w:t>
      </w:r>
      <w:r w:rsidR="0008246A">
        <w:rPr>
          <w:lang w:val="bg-BG"/>
        </w:rPr>
        <w:t>с програмиране и това е професията, която би ми доставила най-много удоволствие в живота.</w:t>
      </w:r>
      <w:r w:rsidR="00306500">
        <w:rPr>
          <w:lang w:val="bg-BG"/>
        </w:rPr>
        <w:t xml:space="preserve"> Това решение взех защото още от ученик умея да разсъждавам логически като любимите ми предмети бяха физика и математика, а софтуерната разработка и компютърните науки дават неограничени възможности за развиване на логическите умения през целия човешки живот, както и осигуряват добро препитание и стандарт на живот.</w:t>
      </w:r>
    </w:p>
    <w:p w:rsidR="00C86C5E" w:rsidRDefault="00C86C5E" w:rsidP="003701BB">
      <w:pPr>
        <w:rPr>
          <w:lang w:val="bg-BG"/>
        </w:rPr>
      </w:pPr>
    </w:p>
    <w:p w:rsidR="00C86C5E" w:rsidRDefault="00C86C5E" w:rsidP="00C86C5E">
      <w:pPr>
        <w:pStyle w:val="Heading2"/>
        <w:rPr>
          <w:lang w:val="bg-BG"/>
        </w:rPr>
      </w:pPr>
      <w:r w:rsidRPr="00C86C5E">
        <w:rPr>
          <w:lang w:val="bg-BG"/>
        </w:rPr>
        <w:t>Професията на софтуерния инженер</w:t>
      </w:r>
    </w:p>
    <w:p w:rsidR="00FE4530" w:rsidRDefault="008376DC" w:rsidP="00FE4530">
      <w:pPr>
        <w:rPr>
          <w:lang w:val="bg-BG"/>
        </w:rPr>
      </w:pPr>
      <w:r>
        <w:rPr>
          <w:lang w:val="bg-BG"/>
        </w:rPr>
        <w:t xml:space="preserve">Софтуерен инженер е сборно понятие за всички специалисти участващи в процеса на изграждането на софтуер. То включва: програмисти, софтуерни архитекти, </w:t>
      </w:r>
      <w:r>
        <w:t xml:space="preserve">QA </w:t>
      </w:r>
      <w:r>
        <w:rPr>
          <w:lang w:val="bg-BG"/>
        </w:rPr>
        <w:t xml:space="preserve">инженери, специалисти по поддръжката, </w:t>
      </w:r>
      <w:r>
        <w:t xml:space="preserve">front-end </w:t>
      </w:r>
      <w:r>
        <w:rPr>
          <w:lang w:val="bg-BG"/>
        </w:rPr>
        <w:t xml:space="preserve">разработчици. </w:t>
      </w:r>
      <w:r w:rsidR="00A73B6F">
        <w:rPr>
          <w:lang w:val="bg-BG"/>
        </w:rPr>
        <w:t>Програмистите са специалисти, които написват кода на даден мод</w:t>
      </w:r>
      <w:r w:rsidR="00CA63F9">
        <w:rPr>
          <w:lang w:val="bg-BG"/>
        </w:rPr>
        <w:t xml:space="preserve">ул / определена функционалност на приложението. В допълнение те пишат документация по своя код и ползват системи за контрол на версиите, за да бъде улеснена съвместната работа по писането на </w:t>
      </w:r>
      <w:r w:rsidR="00B11B3F">
        <w:rPr>
          <w:lang w:val="bg-BG"/>
        </w:rPr>
        <w:t xml:space="preserve">проекта. </w:t>
      </w:r>
      <w:r w:rsidR="00B11B3F">
        <w:t xml:space="preserve">QA </w:t>
      </w:r>
      <w:r w:rsidR="00B11B3F">
        <w:rPr>
          <w:lang w:val="bg-BG"/>
        </w:rPr>
        <w:t xml:space="preserve">инженерите (или специалистите по качеството на софтуера) пишат автоматизирани </w:t>
      </w:r>
      <w:r w:rsidR="00B11B3F">
        <w:t xml:space="preserve">Unit </w:t>
      </w:r>
      <w:r w:rsidR="00B11B3F">
        <w:rPr>
          <w:lang w:val="bg-BG"/>
        </w:rPr>
        <w:t xml:space="preserve">тестове опитвайки се да открият грешки в кода, които да могат да бъдат отстранени преди да бъде завършена финално програмата / системата </w:t>
      </w:r>
      <w:r>
        <w:rPr>
          <w:lang w:val="bg-BG"/>
        </w:rPr>
        <w:t xml:space="preserve">и да бъде внедрена при клиента. </w:t>
      </w:r>
      <w:r w:rsidR="0056588B">
        <w:rPr>
          <w:lang w:val="bg-BG"/>
        </w:rPr>
        <w:t xml:space="preserve">Специалистите по поддръжката помагат на клиентите ползващи </w:t>
      </w:r>
      <w:r w:rsidR="0056588B">
        <w:rPr>
          <w:lang w:val="bg-BG"/>
        </w:rPr>
        <w:lastRenderedPageBreak/>
        <w:t xml:space="preserve">съответния софтуерен продукт, когато имат проблеми с ползването му, получават грешки или неочаквани резултати или софтуера се държи нестабилно. Помощта може да се осъществява по телефон, чат, комуникация по </w:t>
      </w:r>
      <w:r w:rsidR="005A7FD4">
        <w:t xml:space="preserve">e-mail, </w:t>
      </w:r>
      <w:r w:rsidR="005A7FD4">
        <w:rPr>
          <w:lang w:val="bg-BG"/>
        </w:rPr>
        <w:t xml:space="preserve">програма за Интернет видео (Skype), както и чрез установяване на дистанционна връзка към компютъра на клиента. </w:t>
      </w:r>
      <w:r w:rsidR="0056588B">
        <w:rPr>
          <w:lang w:val="bg-BG"/>
        </w:rPr>
        <w:t>Те с</w:t>
      </w:r>
      <w:r w:rsidR="005A7FD4">
        <w:rPr>
          <w:lang w:val="bg-BG"/>
        </w:rPr>
        <w:t>ъбират обратна информация за проблеми с програмата възникнали по време на работа, която предават обратно към програмистите и софтуерните инженери за да могат да оправят грешките във следващата версия на прогр</w:t>
      </w:r>
      <w:r>
        <w:rPr>
          <w:lang w:val="bg-BG"/>
        </w:rPr>
        <w:t xml:space="preserve">амата. Софтуерният архитект е човек, което е добре запознат със всички етапи в разработка на софтуер и има достатъчно голям опит като програмист (поне </w:t>
      </w:r>
      <w:r w:rsidR="007E09B0">
        <w:rPr>
          <w:lang w:val="bg-BG"/>
        </w:rPr>
        <w:t xml:space="preserve">5 - </w:t>
      </w:r>
      <w:r>
        <w:rPr>
          <w:lang w:val="bg-BG"/>
        </w:rPr>
        <w:t>10 години) във фирма разработваща по-големи проекти. Софтуерните архитекти не са само програмисти, тъй като имайки по-общ поглед върху разработката на софтуера те участват в неговото планиране и дизайн, избор на технологии за изпълнение, както и разделянето на работата на модули, също така те взимат най-важните технически решения относно изпълнението на проектите.</w:t>
      </w:r>
      <w:r>
        <w:t xml:space="preserve"> Front-end </w:t>
      </w:r>
      <w:r>
        <w:rPr>
          <w:lang w:val="bg-BG"/>
        </w:rPr>
        <w:t xml:space="preserve">специалистите се занимават с изграждане на </w:t>
      </w:r>
      <w:r w:rsidR="005C1307">
        <w:rPr>
          <w:lang w:val="bg-BG"/>
        </w:rPr>
        <w:t xml:space="preserve">графичния </w:t>
      </w:r>
      <w:r>
        <w:rPr>
          <w:lang w:val="bg-BG"/>
        </w:rPr>
        <w:t>потребителския интерфейс на даден</w:t>
      </w:r>
      <w:r w:rsidR="00651406">
        <w:rPr>
          <w:lang w:val="bg-BG"/>
        </w:rPr>
        <w:t xml:space="preserve"> софтуерен продукт, грижат се за това приложението да бъде приятно изглеждащо и интуитивно за потребителя, както и лесно да се борави с него.  Също така не на последно място е достъпността на апликацията </w:t>
      </w:r>
      <w:r w:rsidR="005C1307">
        <w:rPr>
          <w:lang w:val="bg-BG"/>
        </w:rPr>
        <w:t xml:space="preserve">правейки я по-лесна за работа за хора със затруднения. Системните администратори и </w:t>
      </w:r>
      <w:r w:rsidR="005C1307">
        <w:t xml:space="preserve">Database </w:t>
      </w:r>
      <w:r w:rsidR="005C1307">
        <w:rPr>
          <w:lang w:val="bg-BG"/>
        </w:rPr>
        <w:t>администраторите се занимават с инсталация, конфигурация и поддръжка на физическите сървъри, сървърните операционни системи (</w:t>
      </w:r>
      <w:r w:rsidR="005C1307">
        <w:t xml:space="preserve">Windows Server, RedHat Enterprise </w:t>
      </w:r>
      <w:r w:rsidR="005C1307">
        <w:rPr>
          <w:lang w:val="bg-BG"/>
        </w:rPr>
        <w:t>и др.) и базите данни (</w:t>
      </w:r>
      <w:r w:rsidR="005C1307">
        <w:t xml:space="preserve">MS SQL, MySQL, Oracle Database, </w:t>
      </w:r>
      <w:r w:rsidR="004A250C">
        <w:t xml:space="preserve">MongoDB, </w:t>
      </w:r>
      <w:r w:rsidR="005C1307">
        <w:t>PostgreSQL</w:t>
      </w:r>
      <w:r w:rsidR="004A250C">
        <w:t xml:space="preserve"> </w:t>
      </w:r>
      <w:r w:rsidR="004A250C">
        <w:rPr>
          <w:lang w:val="bg-BG"/>
        </w:rPr>
        <w:t>и др.</w:t>
      </w:r>
      <w:r w:rsidR="005C1307">
        <w:rPr>
          <w:lang w:val="bg-BG"/>
        </w:rPr>
        <w:t xml:space="preserve">).  </w:t>
      </w:r>
      <w:r w:rsidR="00C652DF">
        <w:rPr>
          <w:lang w:val="bg-BG"/>
        </w:rPr>
        <w:t>Ръководителите на екипи по разработка на софтуер се занимават с организацията на дейностите – т.е. пълния цикъл за разработката на приложението, определят срокове за изпълнение на всеки етап, назначават определен брой специалисти за всеки модул. За д</w:t>
      </w:r>
      <w:r w:rsidR="00A531DA">
        <w:rPr>
          <w:lang w:val="bg-BG"/>
        </w:rPr>
        <w:t xml:space="preserve">а </w:t>
      </w:r>
      <w:r w:rsidR="00C652DF">
        <w:rPr>
          <w:lang w:val="bg-BG"/>
        </w:rPr>
        <w:t>улеснят работата си те използват софтуер за управление на проекти</w:t>
      </w:r>
      <w:r w:rsidR="00A531DA">
        <w:rPr>
          <w:lang w:val="bg-BG"/>
        </w:rPr>
        <w:t xml:space="preserve"> (</w:t>
      </w:r>
      <w:r w:rsidR="00A531DA">
        <w:t xml:space="preserve">MS Project, BaseCamp, ActiveCollab, Assembla </w:t>
      </w:r>
      <w:r w:rsidR="00A531DA">
        <w:rPr>
          <w:lang w:val="bg-BG"/>
        </w:rPr>
        <w:t>и др.)</w:t>
      </w:r>
      <w:r w:rsidR="00C652DF">
        <w:rPr>
          <w:lang w:val="bg-BG"/>
        </w:rPr>
        <w:t xml:space="preserve"> </w:t>
      </w:r>
    </w:p>
    <w:p w:rsidR="00A531DA" w:rsidRPr="005C1307" w:rsidRDefault="00A531DA" w:rsidP="00FE4530">
      <w:pPr>
        <w:rPr>
          <w:lang w:val="bg-BG"/>
        </w:rPr>
      </w:pPr>
      <w:r>
        <w:rPr>
          <w:lang w:val="bg-BG"/>
        </w:rPr>
        <w:t>Смятам, че професията на софтуерния инженер е една от най-хубавите професии на Земята, тъй като дава възможност на хората да развиват логическите си умения. Също така работейки като софтуерен инженер човек допринася за автоматизация на много от досадните и рутинни дейности извършвани от хора</w:t>
      </w:r>
      <w:r w:rsidR="00D94D1E">
        <w:rPr>
          <w:lang w:val="bg-BG"/>
        </w:rPr>
        <w:t xml:space="preserve">, </w:t>
      </w:r>
      <w:r>
        <w:rPr>
          <w:lang w:val="bg-BG"/>
        </w:rPr>
        <w:t xml:space="preserve"> за улесняване на </w:t>
      </w:r>
      <w:r w:rsidR="00D94D1E">
        <w:rPr>
          <w:lang w:val="bg-BG"/>
        </w:rPr>
        <w:t xml:space="preserve">гражданите и административните служители, </w:t>
      </w:r>
      <w:r>
        <w:rPr>
          <w:lang w:val="bg-BG"/>
        </w:rPr>
        <w:t>както и за увелич</w:t>
      </w:r>
      <w:r w:rsidR="00D94D1E">
        <w:rPr>
          <w:lang w:val="bg-BG"/>
        </w:rPr>
        <w:t xml:space="preserve">аване до достъпа на информация. Има постоянна тенденция към увеличаване на търсенето на софтуерни специалисти на световно ниво т.е. малко вероятно е тази професия да изчезне скоро и да не мога да си намеря работа. Професията е добре платена и осигурява добър стандарт на работещите я в общия случай.  Бих желал да работя като софтуерен инженер, тъй като постоянно и цял живот ще мога да използвам и подобрявам логическото си мислене и да напиша софтуер, с който да съм в помощ на други хора и по този начин да допринеса за благоденствието на цялото общество. </w:t>
      </w:r>
      <w:r w:rsidR="00EF505B">
        <w:rPr>
          <w:lang w:val="bg-BG"/>
        </w:rPr>
        <w:t xml:space="preserve">Харесва ми и това, че софтуерната индустрия е много динамична и никога няма да ми стане скучно или да науча всичко, защото постоянно излизат нововъведения. </w:t>
      </w:r>
    </w:p>
    <w:p w:rsidR="00C86C5E" w:rsidRDefault="00C86C5E" w:rsidP="003701BB">
      <w:pPr>
        <w:rPr>
          <w:b/>
          <w:lang w:val="bg-BG"/>
        </w:rPr>
      </w:pPr>
    </w:p>
    <w:p w:rsidR="00EF505B" w:rsidRDefault="00EF505B" w:rsidP="00EF505B">
      <w:pPr>
        <w:pStyle w:val="Heading2"/>
        <w:rPr>
          <w:lang w:val="bg-BG"/>
        </w:rPr>
      </w:pPr>
      <w:r>
        <w:rPr>
          <w:lang w:val="bg-BG"/>
        </w:rPr>
        <w:t>Моят старт в софтуерното инженерство</w:t>
      </w:r>
    </w:p>
    <w:p w:rsidR="00EF505B" w:rsidRPr="00EF505B" w:rsidRDefault="00EF505B" w:rsidP="00EF505B">
      <w:pPr>
        <w:rPr>
          <w:lang w:val="bg-BG"/>
        </w:rPr>
      </w:pPr>
    </w:p>
    <w:p w:rsidR="00EF505B" w:rsidRDefault="00EF505B" w:rsidP="003701BB">
      <w:pPr>
        <w:rPr>
          <w:lang w:val="bg-BG"/>
        </w:rPr>
      </w:pPr>
      <w:r>
        <w:rPr>
          <w:lang w:val="bg-BG"/>
        </w:rPr>
        <w:t xml:space="preserve">За да направя старт в софтуерното инженерство до момента съм прочел първите 7 глави от </w:t>
      </w:r>
      <w:r w:rsidR="00ED716D">
        <w:rPr>
          <w:lang w:val="bg-BG"/>
        </w:rPr>
        <w:t xml:space="preserve">книгата </w:t>
      </w:r>
      <w:r>
        <w:rPr>
          <w:lang w:val="bg-BG"/>
        </w:rPr>
        <w:t>„</w:t>
      </w:r>
      <w:r>
        <w:t>Beginning Visual C# 2010”</w:t>
      </w:r>
      <w:r w:rsidR="00ED716D">
        <w:rPr>
          <w:lang w:val="bg-BG"/>
        </w:rPr>
        <w:t xml:space="preserve">, както и първите 13 </w:t>
      </w:r>
      <w:r>
        <w:rPr>
          <w:lang w:val="bg-BG"/>
        </w:rPr>
        <w:t xml:space="preserve">глави от книгата „Въведение в програмирането със </w:t>
      </w:r>
      <w:r>
        <w:t xml:space="preserve">C#”. </w:t>
      </w:r>
      <w:r>
        <w:rPr>
          <w:lang w:val="bg-BG"/>
        </w:rPr>
        <w:t xml:space="preserve"> Част съм от софтуерната Академия на Телерик (прием пролет 2013) като досега съм минал изпитите по </w:t>
      </w:r>
      <w:r>
        <w:t xml:space="preserve">C# </w:t>
      </w:r>
      <w:r>
        <w:rPr>
          <w:lang w:val="bg-BG"/>
        </w:rPr>
        <w:t xml:space="preserve">част 1 и </w:t>
      </w:r>
      <w:r>
        <w:t>HTML</w:t>
      </w:r>
      <w:r w:rsidR="00ED716D">
        <w:rPr>
          <w:lang w:val="bg-BG"/>
        </w:rPr>
        <w:t xml:space="preserve">. </w:t>
      </w:r>
      <w:r w:rsidR="00FC1E89">
        <w:rPr>
          <w:lang w:val="bg-BG"/>
        </w:rPr>
        <w:t xml:space="preserve">Много ми допада структурирания подход на преподавателите там и затова редовно посещавам упражненията и гледам видео лекции онлайн </w:t>
      </w:r>
      <w:r w:rsidR="00FC1E89">
        <w:rPr>
          <w:lang w:val="bg-BG"/>
        </w:rPr>
        <w:lastRenderedPageBreak/>
        <w:t xml:space="preserve">от предишните випуски. </w:t>
      </w:r>
      <w:r w:rsidR="00ED716D">
        <w:rPr>
          <w:lang w:val="bg-BG"/>
        </w:rPr>
        <w:t>Решил съм около 13</w:t>
      </w:r>
      <w:r>
        <w:rPr>
          <w:lang w:val="bg-BG"/>
        </w:rPr>
        <w:t>0 задачи за домашно и около 40 задачи за подготовка за изпит в Академията.  Обичам също така да чета статии по програмиране</w:t>
      </w:r>
      <w:r w:rsidR="00ED716D">
        <w:rPr>
          <w:lang w:val="bg-BG"/>
        </w:rPr>
        <w:t xml:space="preserve"> (по-специално </w:t>
      </w:r>
      <w:r w:rsidR="00ED716D">
        <w:t>C#</w:t>
      </w:r>
      <w:r w:rsidR="00ED716D">
        <w:rPr>
          <w:lang w:val="bg-BG"/>
        </w:rPr>
        <w:t>)</w:t>
      </w:r>
      <w:r>
        <w:rPr>
          <w:lang w:val="bg-BG"/>
        </w:rPr>
        <w:t>, често ползвам онлайн документацията на М</w:t>
      </w:r>
      <w:r>
        <w:t xml:space="preserve">icrosoft </w:t>
      </w:r>
      <w:r>
        <w:rPr>
          <w:lang w:val="bg-BG"/>
        </w:rPr>
        <w:t>за разработчици (</w:t>
      </w:r>
      <w:r>
        <w:t>MSDN</w:t>
      </w:r>
      <w:r w:rsidR="002B369C">
        <w:rPr>
          <w:lang w:val="bg-BG"/>
        </w:rPr>
        <w:t xml:space="preserve">: </w:t>
      </w:r>
      <w:hyperlink r:id="rId7" w:history="1">
        <w:r w:rsidR="002B369C" w:rsidRPr="009255B3">
          <w:rPr>
            <w:rStyle w:val="Hyperlink"/>
            <w:lang w:val="bg-BG"/>
          </w:rPr>
          <w:t>http://msdn.microsoft.com/library/default.aspx</w:t>
        </w:r>
      </w:hyperlink>
      <w:r>
        <w:rPr>
          <w:lang w:val="bg-BG"/>
        </w:rPr>
        <w:t>)</w:t>
      </w:r>
      <w:r w:rsidR="00642585">
        <w:t xml:space="preserve"> и </w:t>
      </w:r>
      <w:r w:rsidR="00642585">
        <w:rPr>
          <w:lang w:val="bg-BG"/>
        </w:rPr>
        <w:t>форум</w:t>
      </w:r>
      <w:r w:rsidR="002B369C">
        <w:rPr>
          <w:lang w:val="bg-BG"/>
        </w:rPr>
        <w:t xml:space="preserve">ите на </w:t>
      </w:r>
      <w:r w:rsidR="00ED716D">
        <w:rPr>
          <w:lang w:val="bg-BG"/>
        </w:rPr>
        <w:t>Телерик</w:t>
      </w:r>
      <w:r w:rsidR="00642585">
        <w:rPr>
          <w:lang w:val="bg-BG"/>
        </w:rPr>
        <w:t xml:space="preserve"> Академията</w:t>
      </w:r>
      <w:r>
        <w:rPr>
          <w:lang w:val="bg-BG"/>
        </w:rPr>
        <w:t xml:space="preserve">, </w:t>
      </w:r>
      <w:r>
        <w:t>Stackoverflow</w:t>
      </w:r>
      <w:r w:rsidR="00642585">
        <w:t xml:space="preserve"> и </w:t>
      </w:r>
      <w:r w:rsidR="00ED716D">
        <w:t xml:space="preserve">Social MSDN. </w:t>
      </w:r>
      <w:r w:rsidR="003748B6">
        <w:rPr>
          <w:lang w:val="bg-BG"/>
        </w:rPr>
        <w:t xml:space="preserve">Направих си и блог: </w:t>
      </w:r>
      <w:hyperlink r:id="rId8" w:history="1">
        <w:r w:rsidR="003748B6" w:rsidRPr="009255B3">
          <w:rPr>
            <w:rStyle w:val="Hyperlink"/>
            <w:lang w:val="bg-BG"/>
          </w:rPr>
          <w:t>http://ibotusharov.com/</w:t>
        </w:r>
      </w:hyperlink>
      <w:r w:rsidR="003748B6">
        <w:rPr>
          <w:lang w:val="bg-BG"/>
        </w:rPr>
        <w:t xml:space="preserve"> в който смятам да пиша технически статии по програмиране. </w:t>
      </w:r>
      <w:r w:rsidR="00642585">
        <w:rPr>
          <w:lang w:val="bg-BG"/>
        </w:rPr>
        <w:t>В моя път към овладяването на професията смятам първо с много усърдие и старание да завърша Телерик Академията, която ще ми даде всички необходими умения да стартирам като начинаещ програмист.  Ще се радвам ако мога да започна работа в Телерик, но дори и да не успея да се класирам сертификатите за завършване на Академията, които Телерик издават са</w:t>
      </w:r>
      <w:r w:rsidR="003748B6">
        <w:rPr>
          <w:lang w:val="bg-BG"/>
        </w:rPr>
        <w:t xml:space="preserve"> гаранция за мен, че ще успея да си намеря работа в добра софтуерна компания</w:t>
      </w:r>
      <w:r w:rsidR="00642585">
        <w:rPr>
          <w:lang w:val="bg-BG"/>
        </w:rPr>
        <w:t xml:space="preserve">. </w:t>
      </w:r>
    </w:p>
    <w:p w:rsidR="00296CBB" w:rsidRDefault="00296CBB" w:rsidP="003701BB">
      <w:pPr>
        <w:rPr>
          <w:lang w:val="bg-BG"/>
        </w:rPr>
      </w:pPr>
    </w:p>
    <w:p w:rsidR="00296CBB" w:rsidRDefault="00296CBB" w:rsidP="00296CBB">
      <w:pPr>
        <w:pStyle w:val="Heading2"/>
        <w:rPr>
          <w:lang w:val="bg-BG"/>
        </w:rPr>
      </w:pPr>
      <w:r>
        <w:rPr>
          <w:lang w:val="bg-BG"/>
        </w:rPr>
        <w:t>Моето професионално развитие</w:t>
      </w:r>
    </w:p>
    <w:p w:rsidR="00483E78" w:rsidRDefault="003748B6" w:rsidP="003701BB">
      <w:pPr>
        <w:rPr>
          <w:lang w:val="bg-BG"/>
        </w:rPr>
      </w:pPr>
      <w:r>
        <w:rPr>
          <w:lang w:val="bg-BG"/>
        </w:rPr>
        <w:t xml:space="preserve">Избрах да стана софтуерен специалист тъй като имам технически интереси още от много малък. Софтуерното инженерство както и компютърните науки дават един безкраен хоризонт за развитие на логическите умения на индивида, както и дават </w:t>
      </w:r>
      <w:r w:rsidR="009A256F">
        <w:rPr>
          <w:lang w:val="bg-BG"/>
        </w:rPr>
        <w:t xml:space="preserve">шанс </w:t>
      </w:r>
      <w:r>
        <w:rPr>
          <w:lang w:val="bg-BG"/>
        </w:rPr>
        <w:t xml:space="preserve">на хората да подобрят живота на други хора. </w:t>
      </w:r>
    </w:p>
    <w:p w:rsidR="00483E78" w:rsidRDefault="00483E78" w:rsidP="00483E78">
      <w:pPr>
        <w:pStyle w:val="Heading3"/>
        <w:rPr>
          <w:lang w:val="bg-BG"/>
        </w:rPr>
      </w:pPr>
      <w:r>
        <w:rPr>
          <w:lang w:val="bg-BG"/>
        </w:rPr>
        <w:t>За мен е важно да стана успешен софтуерен инженер и ще дам всичко от себе си</w:t>
      </w:r>
    </w:p>
    <w:p w:rsidR="005F51AA" w:rsidRDefault="003748B6" w:rsidP="003701BB">
      <w:pPr>
        <w:rPr>
          <w:lang w:val="bg-BG"/>
        </w:rPr>
      </w:pPr>
      <w:r>
        <w:rPr>
          <w:lang w:val="bg-BG"/>
        </w:rPr>
        <w:t>В момента професионалното ми развитие е</w:t>
      </w:r>
      <w:r w:rsidR="00BB3AD4">
        <w:rPr>
          <w:lang w:val="bg-BG"/>
        </w:rPr>
        <w:t xml:space="preserve"> приоритет номер 1 </w:t>
      </w:r>
      <w:r>
        <w:rPr>
          <w:lang w:val="bg-BG"/>
        </w:rPr>
        <w:t xml:space="preserve">и ще използвам силната си мотивация за да </w:t>
      </w:r>
      <w:r w:rsidR="009A256F">
        <w:rPr>
          <w:lang w:val="bg-BG"/>
        </w:rPr>
        <w:t xml:space="preserve">се преориентирам професионално. </w:t>
      </w:r>
      <w:r>
        <w:rPr>
          <w:lang w:val="bg-BG"/>
        </w:rPr>
        <w:t xml:space="preserve">В тази връзка съм заделил цялото си свободно време </w:t>
      </w:r>
      <w:r w:rsidR="00BB3AD4">
        <w:rPr>
          <w:lang w:val="bg-BG"/>
        </w:rPr>
        <w:t xml:space="preserve">за учене и решаване на задачи по програмиране.  Тъй като работя през седмицата отделям всеки ден по 4-5 часа за Академията, а през уикендите по 10 – 12 часа. </w:t>
      </w:r>
      <w:r w:rsidR="005F51AA">
        <w:rPr>
          <w:lang w:val="bg-BG"/>
        </w:rPr>
        <w:t>Много е важно всеки ден усърдно да се работи за да имат усилията необходимият резултат</w:t>
      </w:r>
      <w:r w:rsidR="009A256F">
        <w:rPr>
          <w:lang w:val="bg-BG"/>
        </w:rPr>
        <w:t xml:space="preserve"> и за да не се губи набраната инерция</w:t>
      </w:r>
      <w:r w:rsidR="005F51AA">
        <w:rPr>
          <w:lang w:val="bg-BG"/>
        </w:rPr>
        <w:t>, както казват: „Постоянството е клю</w:t>
      </w:r>
      <w:r w:rsidR="009A256F">
        <w:rPr>
          <w:lang w:val="bg-BG"/>
        </w:rPr>
        <w:t>чът към успеха</w:t>
      </w:r>
      <w:r w:rsidR="005F51AA">
        <w:rPr>
          <w:lang w:val="bg-BG"/>
        </w:rPr>
        <w:t>“</w:t>
      </w:r>
      <w:r w:rsidR="009A256F">
        <w:rPr>
          <w:lang w:val="bg-BG"/>
        </w:rPr>
        <w:t xml:space="preserve">. </w:t>
      </w:r>
      <w:r w:rsidR="001B0D2B">
        <w:rPr>
          <w:lang w:val="bg-BG"/>
        </w:rPr>
        <w:t xml:space="preserve"> Старателно, редовно </w:t>
      </w:r>
      <w:r w:rsidR="009A256F">
        <w:rPr>
          <w:lang w:val="bg-BG"/>
        </w:rPr>
        <w:t>и с голямо желание решавам домашните, които имаме в Академията. Дори най-трудните задачи ми доставят повече удоволст</w:t>
      </w:r>
      <w:r w:rsidR="00C76B05">
        <w:rPr>
          <w:lang w:val="bg-BG"/>
        </w:rPr>
        <w:t xml:space="preserve">вие, </w:t>
      </w:r>
      <w:r w:rsidR="009A256F">
        <w:rPr>
          <w:lang w:val="bg-BG"/>
        </w:rPr>
        <w:t>защото са предизвикателств</w:t>
      </w:r>
      <w:r w:rsidR="001B0D2B">
        <w:rPr>
          <w:lang w:val="bg-BG"/>
        </w:rPr>
        <w:t xml:space="preserve">о с което трябва да се справиш и след като се </w:t>
      </w:r>
      <w:r w:rsidR="00C76B05">
        <w:rPr>
          <w:lang w:val="bg-BG"/>
        </w:rPr>
        <w:t>по</w:t>
      </w:r>
      <w:r w:rsidR="001B0D2B">
        <w:rPr>
          <w:lang w:val="bg-BG"/>
        </w:rPr>
        <w:t xml:space="preserve">лучи удовлетворението е огромно. </w:t>
      </w:r>
      <w:r w:rsidR="00C76B05">
        <w:rPr>
          <w:lang w:val="bg-BG"/>
        </w:rPr>
        <w:t xml:space="preserve">Осъзнавам, че е от съществена важност да решавам задачи вкъщи и да подготвям проектите в Академията. Това е дори </w:t>
      </w:r>
      <w:r w:rsidR="00E75E5B">
        <w:rPr>
          <w:lang w:val="bg-BG"/>
        </w:rPr>
        <w:t xml:space="preserve">по-важно от гледането на лекции, </w:t>
      </w:r>
      <w:r w:rsidR="00C76B05">
        <w:rPr>
          <w:lang w:val="bg-BG"/>
        </w:rPr>
        <w:t xml:space="preserve">тъй като програмирането в по-голямата си степен е практика, и пак практика. </w:t>
      </w:r>
      <w:r w:rsidR="001E5449">
        <w:rPr>
          <w:lang w:val="bg-BG"/>
        </w:rPr>
        <w:t xml:space="preserve">Имам желанието и готовността цял живот да се развивам, затова и избрах софтуерното инженерство за професия. Така мога да поддържам ума си бистър, </w:t>
      </w:r>
      <w:r w:rsidR="004A40BA">
        <w:rPr>
          <w:lang w:val="bg-BG"/>
        </w:rPr>
        <w:t xml:space="preserve">да изучавам новите технологии в дълбочина и да намирам тяхното приложение след това. </w:t>
      </w:r>
      <w:r w:rsidR="00AF0227">
        <w:rPr>
          <w:lang w:val="bg-BG"/>
        </w:rPr>
        <w:t>Всеки човек има заложби да стане добър софтуерен инженер, най-важното е да работи с голямо жел</w:t>
      </w:r>
      <w:r w:rsidR="00F8748D">
        <w:rPr>
          <w:lang w:val="bg-BG"/>
        </w:rPr>
        <w:t xml:space="preserve">ание, усърдие и постоянство, да се учи от грешките си и да продължава напред. </w:t>
      </w:r>
    </w:p>
    <w:p w:rsidR="00C76B05" w:rsidRDefault="00C76B05" w:rsidP="003701BB">
      <w:pPr>
        <w:rPr>
          <w:lang w:val="bg-BG"/>
        </w:rPr>
      </w:pPr>
    </w:p>
    <w:p w:rsidR="009838D4" w:rsidRDefault="009838D4" w:rsidP="009838D4">
      <w:pPr>
        <w:pStyle w:val="Heading3"/>
        <w:rPr>
          <w:lang w:val="bg-BG"/>
        </w:rPr>
      </w:pPr>
      <w:r>
        <w:rPr>
          <w:lang w:val="bg-BG"/>
        </w:rPr>
        <w:t xml:space="preserve">За мен е важно да стана </w:t>
      </w:r>
      <w:r w:rsidRPr="00B925D3">
        <w:rPr>
          <w:lang w:val="bg-BG"/>
        </w:rPr>
        <w:t>изключително добър софтуерен инженер, супер професионалист</w:t>
      </w:r>
    </w:p>
    <w:p w:rsidR="0070548C" w:rsidRDefault="009838D4" w:rsidP="009838D4">
      <w:pPr>
        <w:rPr>
          <w:lang w:val="bg-BG"/>
        </w:rPr>
      </w:pPr>
      <w:r>
        <w:rPr>
          <w:lang w:val="bg-BG"/>
        </w:rPr>
        <w:t>Какво означава да бъдеш изключително добър софтуерен инженер? Това означ</w:t>
      </w:r>
      <w:r w:rsidR="000F48E2">
        <w:rPr>
          <w:lang w:val="bg-BG"/>
        </w:rPr>
        <w:t>ава да обичаш много работата си и да разбираш в много големи детайли това, което работиш.  В тия неща се включват: да се стараеш кода ти да е максимално добре структуриран, ако имаш код, който не е толкова добре изграден да го подобриш (</w:t>
      </w:r>
      <w:r w:rsidR="000F48E2">
        <w:t>refactoring</w:t>
      </w:r>
      <w:r w:rsidR="000F48E2">
        <w:rPr>
          <w:lang w:val="bg-BG"/>
        </w:rPr>
        <w:t>)</w:t>
      </w:r>
      <w:r w:rsidR="000F48E2">
        <w:t xml:space="preserve">, </w:t>
      </w:r>
      <w:r w:rsidR="000F48E2">
        <w:rPr>
          <w:lang w:val="bg-BG"/>
        </w:rPr>
        <w:t xml:space="preserve">да разбираш в дълбочина принципите на Обектно Ориентираното програмиране, да познаваш и да се научиш да прилагаш поне 4-5 </w:t>
      </w:r>
      <w:r w:rsidR="000F48E2">
        <w:rPr>
          <w:lang w:val="bg-BG"/>
        </w:rPr>
        <w:lastRenderedPageBreak/>
        <w:t xml:space="preserve">шаблона за дизайн, да осмисляш как работят алгоритмите, да се опитваш да измисляш нови, да решаваш всеки ден нови и все по-трудни задачи, да работиш със системи за контрол на версиите, добре да боравиш с базите данни и да знаеш как работят, да си запознат с методологии за разработка на софтуер като </w:t>
      </w:r>
      <w:r w:rsidR="000F48E2">
        <w:t>Agile Project Management</w:t>
      </w:r>
      <w:r w:rsidR="000F48E2">
        <w:rPr>
          <w:lang w:val="bg-BG"/>
        </w:rPr>
        <w:t xml:space="preserve">, да споделяш с колегите си наученото, да помагаш по форумите на хора с по-малко опит, да четеш редовно книги </w:t>
      </w:r>
      <w:r w:rsidR="0070548C">
        <w:rPr>
          <w:lang w:val="bg-BG"/>
        </w:rPr>
        <w:t xml:space="preserve">и статии </w:t>
      </w:r>
      <w:r w:rsidR="000F48E2">
        <w:rPr>
          <w:lang w:val="bg-BG"/>
        </w:rPr>
        <w:t xml:space="preserve">за програмиране и технологии, да посещаваш семинари и конференции по разработка на софтуер. </w:t>
      </w:r>
      <w:r w:rsidR="0070548C">
        <w:rPr>
          <w:lang w:val="bg-BG"/>
        </w:rPr>
        <w:t xml:space="preserve"> Също така, много добрите професионалисти постоянно човъркат последните технологии, експериментират с тях, стараят се да знаят всичко как работи в същината си и отвътре: софтуер, хардуер, програми, протоколи, стандарти, езици и платформи за програмиране, операционни системи, сайтове, услуги, Интернет, уеб и мобилни устройства. Така те са постоянно в крак с новите технологии и имат доста голям и задълбочен поглед върху цялата сфера на информационните технологии. Добрите разработчици ходят на работа с голямо удоволствие, радват се да общуват с колегите си, да си помагат взаимно, да учат всеки ден нови неща.  Смятам, че и аз бих могъл да го правя. </w:t>
      </w:r>
    </w:p>
    <w:p w:rsidR="0070548C" w:rsidRDefault="0070548C" w:rsidP="009838D4">
      <w:pPr>
        <w:rPr>
          <w:lang w:val="bg-BG"/>
        </w:rPr>
      </w:pPr>
    </w:p>
    <w:p w:rsidR="0070548C" w:rsidRDefault="0070548C" w:rsidP="0070548C">
      <w:pPr>
        <w:pStyle w:val="Heading3"/>
        <w:rPr>
          <w:lang w:val="bg-BG"/>
        </w:rPr>
      </w:pPr>
      <w:r>
        <w:rPr>
          <w:lang w:val="bg-BG"/>
        </w:rPr>
        <w:t xml:space="preserve">За мен е важно да съм </w:t>
      </w:r>
      <w:r w:rsidRPr="00B925D3">
        <w:rPr>
          <w:lang w:val="bg-BG"/>
        </w:rPr>
        <w:t xml:space="preserve">кадърен и отговорен и на мен </w:t>
      </w:r>
      <w:r>
        <w:rPr>
          <w:lang w:val="bg-BG"/>
        </w:rPr>
        <w:t xml:space="preserve">да </w:t>
      </w:r>
      <w:r w:rsidRPr="00B925D3">
        <w:rPr>
          <w:lang w:val="bg-BG"/>
        </w:rPr>
        <w:t>може да се разчита</w:t>
      </w:r>
    </w:p>
    <w:p w:rsidR="0070548C" w:rsidRDefault="0070548C" w:rsidP="009838D4">
      <w:pPr>
        <w:rPr>
          <w:lang w:val="bg-BG"/>
        </w:rPr>
      </w:pPr>
    </w:p>
    <w:p w:rsidR="000F48E2" w:rsidRDefault="0070548C" w:rsidP="009838D4">
      <w:pPr>
        <w:rPr>
          <w:lang w:val="bg-BG"/>
        </w:rPr>
      </w:pPr>
      <w:r>
        <w:rPr>
          <w:lang w:val="bg-BG"/>
        </w:rPr>
        <w:t xml:space="preserve">Добрите софтуерни инженери </w:t>
      </w:r>
      <w:r w:rsidR="00BF003B">
        <w:rPr>
          <w:lang w:val="bg-BG"/>
        </w:rPr>
        <w:t xml:space="preserve">са кадърни и отговорни специалисти и на тях може да се разчита за всяка задача или проект. Много е важно човек да е сериозен и отговорен, защото така се изгражда доверие между хората, било на работата или на други места. Специално за работата от това зависи работния поток и качеството на софтуера, както и сроковете за изпълнение и приятната атмосфера между колегите. Споделям качеството на добрите софтуерни инженери, че с каквото се захванат го правят и не се отказват. При мен това качество се е проявявало нееднократно, например за завършването на специалност </w:t>
      </w:r>
      <w:r w:rsidR="009F15B6">
        <w:rPr>
          <w:lang w:val="bg-BG"/>
        </w:rPr>
        <w:t>„</w:t>
      </w:r>
      <w:r w:rsidR="00BF003B">
        <w:rPr>
          <w:lang w:val="bg-BG"/>
        </w:rPr>
        <w:t>Физика</w:t>
      </w:r>
      <w:r w:rsidR="009F15B6">
        <w:rPr>
          <w:lang w:val="bg-BG"/>
        </w:rPr>
        <w:t>“</w:t>
      </w:r>
      <w:r w:rsidR="00BF003B">
        <w:rPr>
          <w:lang w:val="bg-BG"/>
        </w:rPr>
        <w:t xml:space="preserve"> в университета и овладяването на английски език. Споделям мнението, че когато човек се захване с трудна задача и се справи с </w:t>
      </w:r>
      <w:r w:rsidR="00E163D6">
        <w:rPr>
          <w:lang w:val="bg-BG"/>
        </w:rPr>
        <w:t xml:space="preserve">нея това обогатява неговия опит, той става по-уверен в себе си и знае как да се справи в други подобни ситуации, което го прави и </w:t>
      </w:r>
      <w:r w:rsidR="00BF003B">
        <w:rPr>
          <w:lang w:val="bg-BG"/>
        </w:rPr>
        <w:t xml:space="preserve">по-добър професионалист. </w:t>
      </w:r>
      <w:r w:rsidR="00E163D6">
        <w:rPr>
          <w:lang w:val="bg-BG"/>
        </w:rPr>
        <w:t xml:space="preserve">Важно е всеки добър софтуерен инженер да разбира от всичко поне по малко в </w:t>
      </w:r>
      <w:r w:rsidR="00E163D6">
        <w:t xml:space="preserve">IT </w:t>
      </w:r>
      <w:r w:rsidR="00E163D6">
        <w:rPr>
          <w:lang w:val="bg-BG"/>
        </w:rPr>
        <w:t xml:space="preserve">сферата за да има по-общ поглед върху нещата, да пише по-качествен код и когато му се наложи да знае как да разреши даден проблем, или да знае в каква насока да тръгне за да го разреши. </w:t>
      </w:r>
    </w:p>
    <w:p w:rsidR="00E163D6" w:rsidRPr="0070548C" w:rsidRDefault="00E163D6" w:rsidP="009838D4">
      <w:pPr>
        <w:rPr>
          <w:u w:val="single"/>
          <w:lang w:val="bg-BG"/>
        </w:rPr>
      </w:pPr>
      <w:r>
        <w:rPr>
          <w:lang w:val="bg-BG"/>
        </w:rPr>
        <w:t xml:space="preserve">Добрите софтуерни инженери могат да станат добри във всеки един програмен език, платформа или технология за седмици или дори дни. Натрупаният опит им позволява лесно да се научат да боравят с </w:t>
      </w:r>
      <w:r w:rsidR="00A0020B">
        <w:rPr>
          <w:lang w:val="bg-BG"/>
        </w:rPr>
        <w:t xml:space="preserve">нови </w:t>
      </w:r>
      <w:r>
        <w:rPr>
          <w:lang w:val="bg-BG"/>
        </w:rPr>
        <w:t>технологии тъй като много от принципите са общи</w:t>
      </w:r>
      <w:r w:rsidR="00A0020B">
        <w:rPr>
          <w:lang w:val="bg-BG"/>
        </w:rPr>
        <w:t xml:space="preserve"> или надграждат на вече установени принципи</w:t>
      </w:r>
      <w:r>
        <w:rPr>
          <w:lang w:val="bg-BG"/>
        </w:rPr>
        <w:t xml:space="preserve">, а новите концепции те лесно възприемат заради силно аналитичното си мислене. </w:t>
      </w:r>
      <w:r w:rsidR="00A0020B">
        <w:rPr>
          <w:lang w:val="bg-BG"/>
        </w:rPr>
        <w:t xml:space="preserve">Аз също бих желал </w:t>
      </w:r>
      <w:r w:rsidR="009F15B6">
        <w:rPr>
          <w:lang w:val="bg-BG"/>
        </w:rPr>
        <w:t xml:space="preserve">стана толкова добър и в тази връзка практикувам всеки ден непрестанно и ще го правя в продължение на години за да постигна тази цел. </w:t>
      </w:r>
    </w:p>
    <w:p w:rsidR="009F15B6" w:rsidRDefault="009F15B6" w:rsidP="009F15B6">
      <w:pPr>
        <w:pStyle w:val="Heading3"/>
        <w:rPr>
          <w:lang w:val="bg-BG"/>
        </w:rPr>
      </w:pPr>
      <w:r>
        <w:rPr>
          <w:lang w:val="bg-BG"/>
        </w:rPr>
        <w:t xml:space="preserve">За мен е важно каквото правя, да го правя </w:t>
      </w:r>
      <w:r w:rsidRPr="00B925D3">
        <w:rPr>
          <w:lang w:val="bg-BG"/>
        </w:rPr>
        <w:t>качествено</w:t>
      </w:r>
    </w:p>
    <w:p w:rsidR="009F6BE6" w:rsidRDefault="0013361A" w:rsidP="003701BB">
      <w:pPr>
        <w:rPr>
          <w:lang w:val="bg-BG"/>
        </w:rPr>
      </w:pPr>
      <w:r>
        <w:rPr>
          <w:lang w:val="bg-BG"/>
        </w:rPr>
        <w:t xml:space="preserve">Едно от най-важните качества на добрия софтуерен инженер е да работи кадърно. До голяма степен то  е обусловено от вграденото умение за изпипване на детайлите. Да работиш качествено е от голямо значение </w:t>
      </w:r>
      <w:r w:rsidR="009F6BE6">
        <w:rPr>
          <w:lang w:val="bg-BG"/>
        </w:rPr>
        <w:t xml:space="preserve">за всички. Първо, от лоялност към компанията - </w:t>
      </w:r>
      <w:r>
        <w:rPr>
          <w:lang w:val="bg-BG"/>
        </w:rPr>
        <w:t xml:space="preserve">високото качество на софтуера </w:t>
      </w:r>
      <w:r w:rsidR="005145D8">
        <w:rPr>
          <w:lang w:val="bg-BG"/>
        </w:rPr>
        <w:t>гарантира по-голямо удовлетворение на клиента, по-големи продажби и следователно по-големи печалби за компанията</w:t>
      </w:r>
      <w:r w:rsidR="009F6BE6">
        <w:rPr>
          <w:lang w:val="bg-BG"/>
        </w:rPr>
        <w:t>. Второ, от уважение към колегите</w:t>
      </w:r>
      <w:r w:rsidR="005145D8">
        <w:rPr>
          <w:lang w:val="bg-BG"/>
        </w:rPr>
        <w:t xml:space="preserve"> - когато ваш колега трябва да работи върху кода ви, ще му е много по-лесно да го направи, когато кода е с високо качество (а не </w:t>
      </w:r>
      <w:r w:rsidR="005145D8">
        <w:rPr>
          <w:lang w:val="bg-BG"/>
        </w:rPr>
        <w:lastRenderedPageBreak/>
        <w:t xml:space="preserve">спагети) </w:t>
      </w:r>
      <w:r w:rsidR="005145D8" w:rsidRPr="005145D8">
        <w:rPr>
          <w:lang w:val="bg-BG"/>
        </w:rPr>
        <w:sym w:font="Wingdings" w:char="F04A"/>
      </w:r>
      <w:r w:rsidR="005145D8">
        <w:rPr>
          <w:lang w:val="bg-BG"/>
        </w:rPr>
        <w:t>.  Тук е валидно и правилото: „</w:t>
      </w:r>
      <w:r w:rsidR="005145D8" w:rsidRPr="005145D8">
        <w:rPr>
          <w:lang w:val="bg-BG"/>
        </w:rPr>
        <w:t>Онова, което не искаш да правят на теб, сам не прави на другите</w:t>
      </w:r>
      <w:r w:rsidR="005145D8">
        <w:rPr>
          <w:lang w:val="bg-BG"/>
        </w:rPr>
        <w:t>“.</w:t>
      </w:r>
      <w:r w:rsidR="004D666A">
        <w:rPr>
          <w:lang w:val="bg-BG"/>
        </w:rPr>
        <w:t xml:space="preserve">  </w:t>
      </w:r>
      <w:r w:rsidR="009F6BE6">
        <w:rPr>
          <w:lang w:val="bg-BG"/>
        </w:rPr>
        <w:t xml:space="preserve">И не на последно място от уважение към самия себе си. </w:t>
      </w:r>
    </w:p>
    <w:p w:rsidR="009F15B6" w:rsidRDefault="004D666A" w:rsidP="003701BB">
      <w:pPr>
        <w:rPr>
          <w:lang w:val="bg-BG"/>
        </w:rPr>
      </w:pPr>
      <w:r>
        <w:rPr>
          <w:lang w:val="bg-BG"/>
        </w:rPr>
        <w:t xml:space="preserve">Когато пишем код е от особено значение той да е качествен </w:t>
      </w:r>
      <w:r w:rsidR="009F6BE6">
        <w:rPr>
          <w:lang w:val="bg-BG"/>
        </w:rPr>
        <w:t xml:space="preserve">за да може лесно да се чете и променя от колеги, както и от самите нас. От голямо значение е също така тестването на софтуера, тъй като никой не е безгрешен и програмистите правят грешки или не взимат предвид всички обстоятелства, при който може да се ползва софтуера. Затова за да осигурим добро качество и за да остане клиента доволен се изпълняват </w:t>
      </w:r>
      <w:r w:rsidR="009F6BE6">
        <w:t xml:space="preserve">Unit </w:t>
      </w:r>
      <w:r w:rsidR="009F6BE6">
        <w:rPr>
          <w:lang w:val="bg-BG"/>
        </w:rPr>
        <w:t xml:space="preserve">тестове преди да се пусне софтуера за продажба.  </w:t>
      </w:r>
    </w:p>
    <w:p w:rsidR="009F6BE6" w:rsidRDefault="009F6BE6" w:rsidP="0047105B">
      <w:pPr>
        <w:rPr>
          <w:lang w:val="bg-BG"/>
        </w:rPr>
      </w:pPr>
      <w:r>
        <w:rPr>
          <w:lang w:val="bg-BG"/>
        </w:rPr>
        <w:t>За да се науча да изпипвам детайлите в</w:t>
      </w:r>
      <w:r w:rsidR="0047105B">
        <w:rPr>
          <w:lang w:val="bg-BG"/>
        </w:rPr>
        <w:t xml:space="preserve">ъв всяка една задача, аз </w:t>
      </w:r>
      <w:r w:rsidR="00306278">
        <w:rPr>
          <w:lang w:val="bg-BG"/>
        </w:rPr>
        <w:t xml:space="preserve">ще се </w:t>
      </w:r>
      <w:r w:rsidR="0047105B">
        <w:rPr>
          <w:lang w:val="bg-BG"/>
        </w:rPr>
        <w:t>старая да структурирам максимално добре кода използвайки методи и класове и следвайки конвенц</w:t>
      </w:r>
      <w:r w:rsidR="007F337C">
        <w:rPr>
          <w:lang w:val="bg-BG"/>
        </w:rPr>
        <w:t>иите за писане на качествен код</w:t>
      </w:r>
      <w:r w:rsidR="005D49D2">
        <w:rPr>
          <w:lang w:val="bg-BG"/>
        </w:rPr>
        <w:t>, както и слагайки коментари и пояснения</w:t>
      </w:r>
      <w:r w:rsidR="007F337C">
        <w:rPr>
          <w:lang w:val="bg-BG"/>
        </w:rPr>
        <w:t>. В допъл</w:t>
      </w:r>
      <w:r w:rsidR="00306278">
        <w:rPr>
          <w:lang w:val="bg-BG"/>
        </w:rPr>
        <w:t xml:space="preserve">нение често при писането на код ще </w:t>
      </w:r>
      <w:r w:rsidR="007F337C">
        <w:rPr>
          <w:lang w:val="bg-BG"/>
        </w:rPr>
        <w:t xml:space="preserve">го тествам за грешки. </w:t>
      </w:r>
      <w:r w:rsidR="005D49D2">
        <w:rPr>
          <w:lang w:val="bg-BG"/>
        </w:rPr>
        <w:t xml:space="preserve">Бих питал по-опитен колега ако </w:t>
      </w:r>
      <w:r w:rsidR="00E935E7">
        <w:rPr>
          <w:lang w:val="bg-BG"/>
        </w:rPr>
        <w:t xml:space="preserve">нещо </w:t>
      </w:r>
      <w:r w:rsidR="005D49D2">
        <w:rPr>
          <w:lang w:val="bg-BG"/>
        </w:rPr>
        <w:t xml:space="preserve">не знам как да го направя или ако не знам </w:t>
      </w:r>
      <w:r w:rsidR="00E935E7">
        <w:rPr>
          <w:lang w:val="bg-BG"/>
        </w:rPr>
        <w:t xml:space="preserve">по-добрия начин за направата му. </w:t>
      </w:r>
      <w:r w:rsidR="005D49D2">
        <w:rPr>
          <w:lang w:val="bg-BG"/>
        </w:rPr>
        <w:t xml:space="preserve"> </w:t>
      </w:r>
    </w:p>
    <w:p w:rsidR="00A7513C" w:rsidRDefault="00A7513C" w:rsidP="0047105B">
      <w:pPr>
        <w:rPr>
          <w:lang w:val="bg-BG"/>
        </w:rPr>
      </w:pPr>
      <w:r>
        <w:rPr>
          <w:lang w:val="bg-BG"/>
        </w:rPr>
        <w:t xml:space="preserve">Едно от нещата, което би ме мотивирало най-много да подобрявам качеството на работата си е стремежа към съвършенството. Друга също толкова важна причина е да ставам по-добър професионалист и така трупайки опит да помагам на други хора.  </w:t>
      </w:r>
    </w:p>
    <w:p w:rsidR="00E31C1F" w:rsidRDefault="00E31C1F" w:rsidP="0047105B">
      <w:pPr>
        <w:rPr>
          <w:lang w:val="bg-BG"/>
        </w:rPr>
      </w:pPr>
    </w:p>
    <w:p w:rsidR="00E31C1F" w:rsidRDefault="00E31C1F" w:rsidP="00E31C1F">
      <w:pPr>
        <w:pStyle w:val="Heading3"/>
        <w:rPr>
          <w:lang w:val="bg-BG"/>
        </w:rPr>
      </w:pPr>
      <w:r w:rsidRPr="00FC6300">
        <w:rPr>
          <w:lang w:val="bg-BG"/>
        </w:rPr>
        <w:t>За мен е удоволствие да работя в екип</w:t>
      </w:r>
      <w:r>
        <w:rPr>
          <w:lang w:val="bg-BG"/>
        </w:rPr>
        <w:t xml:space="preserve"> и да помагам на другите</w:t>
      </w:r>
    </w:p>
    <w:p w:rsidR="003B581C" w:rsidRDefault="003B581C" w:rsidP="0047105B">
      <w:pPr>
        <w:rPr>
          <w:lang w:val="bg-BG"/>
        </w:rPr>
      </w:pPr>
      <w:r>
        <w:rPr>
          <w:lang w:val="bg-BG"/>
        </w:rPr>
        <w:t xml:space="preserve">За софтуерните инженери е от съществена важност да могат </w:t>
      </w:r>
      <w:r w:rsidR="00DD4C0F">
        <w:rPr>
          <w:lang w:val="bg-BG"/>
        </w:rPr>
        <w:t>работят съвместно, да си помагат и да споделят знания. Смятам, че не е възможно човек да бъде добър професионалист без да работи добре  в екип. За да се науча да работя добре с колеги по об</w:t>
      </w:r>
      <w:r w:rsidR="00C863DE">
        <w:rPr>
          <w:lang w:val="bg-BG"/>
        </w:rPr>
        <w:t xml:space="preserve">щи задачи ще говоря с тях, ще се интересувам и от тяхното мнение, може да използваме </w:t>
      </w:r>
      <w:r w:rsidR="00C863DE">
        <w:t xml:space="preserve">“Brainstorming” </w:t>
      </w:r>
      <w:r w:rsidR="00C863DE">
        <w:rPr>
          <w:lang w:val="bg-BG"/>
        </w:rPr>
        <w:t>и</w:t>
      </w:r>
      <w:r w:rsidR="00C863DE">
        <w:t xml:space="preserve"> Mind-mapping </w:t>
      </w:r>
      <w:r w:rsidR="00C863DE">
        <w:rPr>
          <w:lang w:val="bg-BG"/>
        </w:rPr>
        <w:t xml:space="preserve">подходи за даване на идеи. </w:t>
      </w:r>
      <w:r w:rsidR="000A2057">
        <w:rPr>
          <w:lang w:val="bg-BG"/>
        </w:rPr>
        <w:t>Много ми допада идеята да помагам на колегите си най-вече за да мог</w:t>
      </w:r>
      <w:r w:rsidR="009C5DE1">
        <w:rPr>
          <w:lang w:val="bg-BG"/>
        </w:rPr>
        <w:t xml:space="preserve">а да улесня работата им и да споделя </w:t>
      </w:r>
      <w:r w:rsidR="000A2057">
        <w:rPr>
          <w:lang w:val="bg-BG"/>
        </w:rPr>
        <w:t>опита си</w:t>
      </w:r>
      <w:r w:rsidR="009C5DE1">
        <w:rPr>
          <w:lang w:val="bg-BG"/>
        </w:rPr>
        <w:t xml:space="preserve"> с тях</w:t>
      </w:r>
      <w:r w:rsidR="000A2057">
        <w:rPr>
          <w:lang w:val="bg-BG"/>
        </w:rPr>
        <w:t>. Нещата се учат по-бързо когато хората си помагат, не е нужно всеки сам да „преоткрива топлата вода“</w:t>
      </w:r>
      <w:r w:rsidR="009C5DE1">
        <w:rPr>
          <w:lang w:val="bg-BG"/>
        </w:rPr>
        <w:t xml:space="preserve">. Друг положителен ефект когато помагаме на колега е, че в самия процес на помощ подреждаме мислите по съответната тема в главата си. </w:t>
      </w:r>
    </w:p>
    <w:p w:rsidR="00695FE6" w:rsidRDefault="009C5DE1" w:rsidP="0047105B">
      <w:pPr>
        <w:rPr>
          <w:lang w:val="bg-BG"/>
        </w:rPr>
      </w:pPr>
      <w:r>
        <w:rPr>
          <w:lang w:val="bg-BG"/>
        </w:rPr>
        <w:t xml:space="preserve">Смятам, че културата за споделяне на знания и умения помага на цялото човечество да бъдем по-добри и съпричастни към другите. Това ни помага и да учим по-бързо и да подобряваме  уменията си много повече отколкото ако го правим сами. </w:t>
      </w:r>
    </w:p>
    <w:p w:rsidR="00695FE6" w:rsidRDefault="00695FE6" w:rsidP="0047105B">
      <w:pPr>
        <w:rPr>
          <w:lang w:val="bg-BG"/>
        </w:rPr>
      </w:pPr>
      <w:r>
        <w:rPr>
          <w:lang w:val="bg-BG"/>
        </w:rPr>
        <w:t xml:space="preserve">Важно е да можем да работим добре с всички колеги, дори и да има някои които не са ни твърде приятни. Това е така защото трябва да превъзмогнем личното его за сметка на общата цел.  Ще опитам да постигна такова отношение като не взимам нещата навътре и твърде лично, а се фокусирам върху работата. </w:t>
      </w:r>
    </w:p>
    <w:p w:rsidR="00695FE6" w:rsidRDefault="00695FE6" w:rsidP="00695FE6">
      <w:pPr>
        <w:pStyle w:val="Heading2"/>
        <w:rPr>
          <w:lang w:val="bg-BG"/>
        </w:rPr>
      </w:pPr>
      <w:r>
        <w:rPr>
          <w:lang w:val="bg-BG"/>
        </w:rPr>
        <w:t xml:space="preserve"> Заключение</w:t>
      </w:r>
    </w:p>
    <w:p w:rsidR="00820237" w:rsidRPr="00C23622" w:rsidRDefault="00695FE6" w:rsidP="003701BB">
      <w:pPr>
        <w:rPr>
          <w:lang w:val="bg-BG"/>
        </w:rPr>
      </w:pPr>
      <w:r>
        <w:rPr>
          <w:lang w:val="bg-BG"/>
        </w:rPr>
        <w:t xml:space="preserve">Имам голямото желание и решителност да стана софтуерен инженер. В тази връзка съм готов да отделя цялото си време и </w:t>
      </w:r>
      <w:r w:rsidR="00B841E6">
        <w:rPr>
          <w:lang w:val="bg-BG"/>
        </w:rPr>
        <w:t>енергия за да овладея професията</w:t>
      </w:r>
      <w:r>
        <w:rPr>
          <w:lang w:val="bg-BG"/>
        </w:rPr>
        <w:t xml:space="preserve">. Имам стремежа да стана </w:t>
      </w:r>
      <w:r w:rsidR="00B841E6">
        <w:rPr>
          <w:lang w:val="bg-BG"/>
        </w:rPr>
        <w:t xml:space="preserve">специалист </w:t>
      </w:r>
      <w:r>
        <w:rPr>
          <w:lang w:val="bg-BG"/>
        </w:rPr>
        <w:t>на световно ниво, което означава години наред постоянство, учене и на</w:t>
      </w:r>
      <w:r w:rsidR="00B841E6">
        <w:rPr>
          <w:lang w:val="bg-BG"/>
        </w:rPr>
        <w:t xml:space="preserve">й-вече </w:t>
      </w:r>
      <w:r>
        <w:rPr>
          <w:lang w:val="bg-BG"/>
        </w:rPr>
        <w:t xml:space="preserve">програмиране. </w:t>
      </w:r>
      <w:r w:rsidR="00B841E6">
        <w:rPr>
          <w:lang w:val="bg-BG"/>
        </w:rPr>
        <w:t xml:space="preserve">Обещавам на себе си, че ще </w:t>
      </w:r>
      <w:r w:rsidR="00503185">
        <w:rPr>
          <w:lang w:val="bg-BG"/>
        </w:rPr>
        <w:t xml:space="preserve">вложа цялото си старание и всички усилия да се отнасям позитивно с колегите си, както и да </w:t>
      </w:r>
      <w:r w:rsidR="002C533F">
        <w:rPr>
          <w:lang w:val="bg-BG"/>
        </w:rPr>
        <w:t xml:space="preserve">се постарая да </w:t>
      </w:r>
      <w:r w:rsidR="00503185">
        <w:rPr>
          <w:lang w:val="bg-BG"/>
        </w:rPr>
        <w:t xml:space="preserve">работим заедно в екип. </w:t>
      </w:r>
      <w:r w:rsidR="00CF7440">
        <w:rPr>
          <w:lang w:val="bg-BG"/>
        </w:rPr>
        <w:t xml:space="preserve">Обещавам на себе си, че ще споделям знанията си с други хора за да им помогна в техния път на израстване. </w:t>
      </w:r>
      <w:r w:rsidR="00C23622">
        <w:rPr>
          <w:lang w:val="bg-BG"/>
        </w:rPr>
        <w:t>Нека софтуерното инженерство бъде следващата стъпка в пътя ми на тази земя!</w:t>
      </w:r>
    </w:p>
    <w:sectPr w:rsidR="00820237" w:rsidRPr="00C23622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D28" w:rsidRDefault="00E46D28">
      <w:r>
        <w:separator/>
      </w:r>
    </w:p>
  </w:endnote>
  <w:endnote w:type="continuationSeparator" w:id="0">
    <w:p w:rsidR="00E46D28" w:rsidRDefault="00E46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CC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val="bg-BG" w:eastAsia="ko-KR"/>
            </w:rPr>
          </w:pPr>
          <w:r>
            <w:rPr>
              <w:rFonts w:eastAsia="Malgun Gothic"/>
              <w:b/>
              <w:i/>
              <w:lang w:val="bg-BG" w:eastAsia="ko-KR"/>
            </w:rPr>
            <w:t>Академия на Телерик за софтуерни инженери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CA30B5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E46D28">
            <w:fldChar w:fldCharType="begin"/>
          </w:r>
          <w:r w:rsidR="00E46D28">
            <w:instrText xml:space="preserve"> NUMPAGES </w:instrText>
          </w:r>
          <w:r w:rsidR="00E46D28">
            <w:fldChar w:fldCharType="separate"/>
          </w:r>
          <w:r w:rsidR="00CA30B5">
            <w:rPr>
              <w:noProof/>
            </w:rPr>
            <w:t>5</w:t>
          </w:r>
          <w:r w:rsidR="00E46D28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E46D28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D28" w:rsidRDefault="00E46D28">
      <w:r>
        <w:separator/>
      </w:r>
    </w:p>
  </w:footnote>
  <w:footnote w:type="continuationSeparator" w:id="0">
    <w:p w:rsidR="00E46D28" w:rsidRDefault="00E46D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153FDF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0C300D" w:rsidRDefault="000C300D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б</w:t>
          </w:r>
          <w:r w:rsidR="008758B8">
            <w:rPr>
              <w:lang w:val="bg-BG"/>
            </w:rPr>
            <w:t>ул.</w:t>
          </w:r>
          <w:r w:rsidR="0014677B">
            <w:t xml:space="preserve"> </w:t>
          </w:r>
          <w:r w:rsidR="008758B8">
            <w:rPr>
              <w:lang w:val="bg-BG"/>
            </w:rPr>
            <w:t>“Александър Малинов“</w:t>
          </w:r>
          <w:r w:rsidR="0014677B">
            <w:t xml:space="preserve"> </w:t>
          </w:r>
          <w:r w:rsidR="008758B8">
            <w:rPr>
              <w:lang w:val="bg-BG"/>
            </w:rPr>
            <w:t>№</w:t>
          </w:r>
          <w:r w:rsidR="00153FDF">
            <w:t xml:space="preserve"> </w:t>
          </w:r>
          <w:r w:rsidR="008758B8">
            <w:rPr>
              <w:lang w:val="bg-BG"/>
            </w:rPr>
            <w:t>3</w:t>
          </w:r>
          <w:r w:rsidR="00153FDF">
            <w:t>1</w:t>
          </w:r>
          <w:r w:rsidR="0046113A">
            <w:t xml:space="preserve">, </w:t>
          </w:r>
          <w:r w:rsidR="008758B8">
            <w:rPr>
              <w:rFonts w:eastAsia="Malgun Gothic"/>
              <w:lang w:val="bg-BG" w:eastAsia="ko-KR"/>
            </w:rPr>
            <w:t>София</w:t>
          </w:r>
          <w:r>
            <w:t>, 1729</w:t>
          </w:r>
        </w:p>
        <w:p w:rsidR="003F3A33" w:rsidRDefault="00E46D28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46BF6"/>
    <w:multiLevelType w:val="hybridMultilevel"/>
    <w:tmpl w:val="32FAEA02"/>
    <w:lvl w:ilvl="0" w:tplc="F3FA7AA0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A2EBE8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F49E34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449B96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7C7E2C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1F05186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82FB3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421B04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61EFFBA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DF027B"/>
    <w:multiLevelType w:val="hybridMultilevel"/>
    <w:tmpl w:val="B7E8C0E2"/>
    <w:lvl w:ilvl="0" w:tplc="46C674F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BDCF9EA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4A81A8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C2B9FC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C2272C8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1EACF8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6946F2E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7AAA1E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88676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51D34BAD"/>
    <w:multiLevelType w:val="hybridMultilevel"/>
    <w:tmpl w:val="E2EE5C88"/>
    <w:lvl w:ilvl="0" w:tplc="28F234FC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C05E96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C6053E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88C44E2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EBA25C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A867AD0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470373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93C3CB6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660C5A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0"/>
  </w:num>
  <w:num w:numId="5">
    <w:abstractNumId w:val="8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0372"/>
    <w:rsid w:val="0000179B"/>
    <w:rsid w:val="00004E5A"/>
    <w:rsid w:val="00007834"/>
    <w:rsid w:val="00010247"/>
    <w:rsid w:val="00012A0C"/>
    <w:rsid w:val="00024338"/>
    <w:rsid w:val="00027702"/>
    <w:rsid w:val="00034946"/>
    <w:rsid w:val="00051A0F"/>
    <w:rsid w:val="00051ABB"/>
    <w:rsid w:val="00055D00"/>
    <w:rsid w:val="00063ABA"/>
    <w:rsid w:val="000733CB"/>
    <w:rsid w:val="000740B9"/>
    <w:rsid w:val="0008246A"/>
    <w:rsid w:val="00084F57"/>
    <w:rsid w:val="0008655A"/>
    <w:rsid w:val="000943BF"/>
    <w:rsid w:val="000963E8"/>
    <w:rsid w:val="000A2057"/>
    <w:rsid w:val="000A790C"/>
    <w:rsid w:val="000C300D"/>
    <w:rsid w:val="000E494F"/>
    <w:rsid w:val="000E532F"/>
    <w:rsid w:val="000E6EA7"/>
    <w:rsid w:val="000F4256"/>
    <w:rsid w:val="000F48E2"/>
    <w:rsid w:val="001248BE"/>
    <w:rsid w:val="0013361A"/>
    <w:rsid w:val="00134C58"/>
    <w:rsid w:val="0014677B"/>
    <w:rsid w:val="001510E9"/>
    <w:rsid w:val="00153FDF"/>
    <w:rsid w:val="00156173"/>
    <w:rsid w:val="0015630B"/>
    <w:rsid w:val="00164F71"/>
    <w:rsid w:val="0017224E"/>
    <w:rsid w:val="0017625F"/>
    <w:rsid w:val="001876E5"/>
    <w:rsid w:val="00190FDA"/>
    <w:rsid w:val="00193E4B"/>
    <w:rsid w:val="001957A4"/>
    <w:rsid w:val="00196928"/>
    <w:rsid w:val="001976E7"/>
    <w:rsid w:val="001A79C1"/>
    <w:rsid w:val="001B00CA"/>
    <w:rsid w:val="001B0D2B"/>
    <w:rsid w:val="001C6B8B"/>
    <w:rsid w:val="001E177B"/>
    <w:rsid w:val="001E5449"/>
    <w:rsid w:val="00213EAA"/>
    <w:rsid w:val="00217DDF"/>
    <w:rsid w:val="002256CC"/>
    <w:rsid w:val="00231BB2"/>
    <w:rsid w:val="00232AA2"/>
    <w:rsid w:val="00247B15"/>
    <w:rsid w:val="0025114C"/>
    <w:rsid w:val="002528B2"/>
    <w:rsid w:val="00264A52"/>
    <w:rsid w:val="00270DD5"/>
    <w:rsid w:val="0027273B"/>
    <w:rsid w:val="002730AA"/>
    <w:rsid w:val="002868AD"/>
    <w:rsid w:val="00286DDB"/>
    <w:rsid w:val="00291458"/>
    <w:rsid w:val="00295106"/>
    <w:rsid w:val="00296CBB"/>
    <w:rsid w:val="002B369C"/>
    <w:rsid w:val="002B6B03"/>
    <w:rsid w:val="002C1485"/>
    <w:rsid w:val="002C533F"/>
    <w:rsid w:val="002C6AC0"/>
    <w:rsid w:val="002F27CA"/>
    <w:rsid w:val="00300085"/>
    <w:rsid w:val="00301D30"/>
    <w:rsid w:val="00306278"/>
    <w:rsid w:val="00306500"/>
    <w:rsid w:val="003349A0"/>
    <w:rsid w:val="00340BB7"/>
    <w:rsid w:val="00346BC7"/>
    <w:rsid w:val="00353E4D"/>
    <w:rsid w:val="003606FD"/>
    <w:rsid w:val="00360B4D"/>
    <w:rsid w:val="00361CF6"/>
    <w:rsid w:val="003625C6"/>
    <w:rsid w:val="003701BB"/>
    <w:rsid w:val="00370502"/>
    <w:rsid w:val="00370ED3"/>
    <w:rsid w:val="003748B6"/>
    <w:rsid w:val="00377855"/>
    <w:rsid w:val="003A24B4"/>
    <w:rsid w:val="003A4BA8"/>
    <w:rsid w:val="003B0BA0"/>
    <w:rsid w:val="003B312B"/>
    <w:rsid w:val="003B581C"/>
    <w:rsid w:val="003C355F"/>
    <w:rsid w:val="003C4D09"/>
    <w:rsid w:val="003D2B08"/>
    <w:rsid w:val="003D499D"/>
    <w:rsid w:val="003E238C"/>
    <w:rsid w:val="003E65D7"/>
    <w:rsid w:val="003F0025"/>
    <w:rsid w:val="003F3A33"/>
    <w:rsid w:val="00400816"/>
    <w:rsid w:val="00401055"/>
    <w:rsid w:val="00404189"/>
    <w:rsid w:val="00416D86"/>
    <w:rsid w:val="004210F6"/>
    <w:rsid w:val="004254EE"/>
    <w:rsid w:val="004452F2"/>
    <w:rsid w:val="00446410"/>
    <w:rsid w:val="00453A94"/>
    <w:rsid w:val="00453CA4"/>
    <w:rsid w:val="00460E19"/>
    <w:rsid w:val="0046113A"/>
    <w:rsid w:val="004616E5"/>
    <w:rsid w:val="00467E8E"/>
    <w:rsid w:val="0047105B"/>
    <w:rsid w:val="00471AA9"/>
    <w:rsid w:val="004766ED"/>
    <w:rsid w:val="00482009"/>
    <w:rsid w:val="00483E78"/>
    <w:rsid w:val="004A250C"/>
    <w:rsid w:val="004A40BA"/>
    <w:rsid w:val="004C0C23"/>
    <w:rsid w:val="004C5ADC"/>
    <w:rsid w:val="004D0809"/>
    <w:rsid w:val="004D666A"/>
    <w:rsid w:val="004D7BAC"/>
    <w:rsid w:val="004E19BB"/>
    <w:rsid w:val="004E665D"/>
    <w:rsid w:val="004F06CC"/>
    <w:rsid w:val="004F2C0A"/>
    <w:rsid w:val="005020C7"/>
    <w:rsid w:val="00502A78"/>
    <w:rsid w:val="00503185"/>
    <w:rsid w:val="005053B1"/>
    <w:rsid w:val="0051316B"/>
    <w:rsid w:val="00513183"/>
    <w:rsid w:val="005145D8"/>
    <w:rsid w:val="00535770"/>
    <w:rsid w:val="0053698C"/>
    <w:rsid w:val="005519C5"/>
    <w:rsid w:val="00554CD4"/>
    <w:rsid w:val="005578D0"/>
    <w:rsid w:val="00560FD3"/>
    <w:rsid w:val="0056588B"/>
    <w:rsid w:val="005668A0"/>
    <w:rsid w:val="00577F46"/>
    <w:rsid w:val="00581484"/>
    <w:rsid w:val="00582B7E"/>
    <w:rsid w:val="005907FF"/>
    <w:rsid w:val="005A7FD4"/>
    <w:rsid w:val="005B0D5C"/>
    <w:rsid w:val="005C1307"/>
    <w:rsid w:val="005D0C98"/>
    <w:rsid w:val="005D3F6F"/>
    <w:rsid w:val="005D49D2"/>
    <w:rsid w:val="005D52F9"/>
    <w:rsid w:val="005E312A"/>
    <w:rsid w:val="005F51AA"/>
    <w:rsid w:val="006001FA"/>
    <w:rsid w:val="00605BD1"/>
    <w:rsid w:val="0061142D"/>
    <w:rsid w:val="00617051"/>
    <w:rsid w:val="00623CB8"/>
    <w:rsid w:val="00634698"/>
    <w:rsid w:val="00636D60"/>
    <w:rsid w:val="00642585"/>
    <w:rsid w:val="00647AF5"/>
    <w:rsid w:val="00651406"/>
    <w:rsid w:val="006525F2"/>
    <w:rsid w:val="00660EC8"/>
    <w:rsid w:val="00671438"/>
    <w:rsid w:val="00686458"/>
    <w:rsid w:val="00695FE6"/>
    <w:rsid w:val="006B01AC"/>
    <w:rsid w:val="006B13C8"/>
    <w:rsid w:val="006B48C0"/>
    <w:rsid w:val="006B5F93"/>
    <w:rsid w:val="006D04FB"/>
    <w:rsid w:val="006D0EED"/>
    <w:rsid w:val="0070548C"/>
    <w:rsid w:val="007079C8"/>
    <w:rsid w:val="0071580A"/>
    <w:rsid w:val="00733200"/>
    <w:rsid w:val="00750E5D"/>
    <w:rsid w:val="00757D48"/>
    <w:rsid w:val="00760400"/>
    <w:rsid w:val="007851B3"/>
    <w:rsid w:val="0078550A"/>
    <w:rsid w:val="00790B8C"/>
    <w:rsid w:val="007A3AF4"/>
    <w:rsid w:val="007A5892"/>
    <w:rsid w:val="007B2F61"/>
    <w:rsid w:val="007C4F57"/>
    <w:rsid w:val="007C67DE"/>
    <w:rsid w:val="007D7773"/>
    <w:rsid w:val="007E09B0"/>
    <w:rsid w:val="007E3DB6"/>
    <w:rsid w:val="007E682E"/>
    <w:rsid w:val="007F337C"/>
    <w:rsid w:val="00800BC7"/>
    <w:rsid w:val="00805322"/>
    <w:rsid w:val="008069D4"/>
    <w:rsid w:val="00820237"/>
    <w:rsid w:val="00822482"/>
    <w:rsid w:val="00823DEE"/>
    <w:rsid w:val="00827AA4"/>
    <w:rsid w:val="0083015F"/>
    <w:rsid w:val="008376DC"/>
    <w:rsid w:val="008471B5"/>
    <w:rsid w:val="00847872"/>
    <w:rsid w:val="00851066"/>
    <w:rsid w:val="0086473A"/>
    <w:rsid w:val="0087049B"/>
    <w:rsid w:val="008758B8"/>
    <w:rsid w:val="008835DE"/>
    <w:rsid w:val="0088657D"/>
    <w:rsid w:val="00887AEA"/>
    <w:rsid w:val="008931E6"/>
    <w:rsid w:val="00894876"/>
    <w:rsid w:val="008D292C"/>
    <w:rsid w:val="008D388A"/>
    <w:rsid w:val="008D4936"/>
    <w:rsid w:val="008D5082"/>
    <w:rsid w:val="008E61EC"/>
    <w:rsid w:val="008F419C"/>
    <w:rsid w:val="008F5B1E"/>
    <w:rsid w:val="008F7DA1"/>
    <w:rsid w:val="009128CD"/>
    <w:rsid w:val="0091723A"/>
    <w:rsid w:val="0092146D"/>
    <w:rsid w:val="009247A7"/>
    <w:rsid w:val="00935F25"/>
    <w:rsid w:val="009370B8"/>
    <w:rsid w:val="00941EE5"/>
    <w:rsid w:val="0095490F"/>
    <w:rsid w:val="00957512"/>
    <w:rsid w:val="00977449"/>
    <w:rsid w:val="009838D4"/>
    <w:rsid w:val="00991301"/>
    <w:rsid w:val="009A256F"/>
    <w:rsid w:val="009A389C"/>
    <w:rsid w:val="009A534F"/>
    <w:rsid w:val="009C5DE1"/>
    <w:rsid w:val="009E5CA1"/>
    <w:rsid w:val="009E6BB7"/>
    <w:rsid w:val="009E717D"/>
    <w:rsid w:val="009F15B6"/>
    <w:rsid w:val="009F6BE6"/>
    <w:rsid w:val="00A0020B"/>
    <w:rsid w:val="00A14074"/>
    <w:rsid w:val="00A17C7E"/>
    <w:rsid w:val="00A271AE"/>
    <w:rsid w:val="00A531DA"/>
    <w:rsid w:val="00A60A16"/>
    <w:rsid w:val="00A66D6C"/>
    <w:rsid w:val="00A73B6F"/>
    <w:rsid w:val="00A74A55"/>
    <w:rsid w:val="00A7513C"/>
    <w:rsid w:val="00A85672"/>
    <w:rsid w:val="00A9626F"/>
    <w:rsid w:val="00A97129"/>
    <w:rsid w:val="00AB3910"/>
    <w:rsid w:val="00AC73A6"/>
    <w:rsid w:val="00AC7895"/>
    <w:rsid w:val="00AC7CF2"/>
    <w:rsid w:val="00AD311E"/>
    <w:rsid w:val="00AF0227"/>
    <w:rsid w:val="00AF32E6"/>
    <w:rsid w:val="00B05F43"/>
    <w:rsid w:val="00B11B3F"/>
    <w:rsid w:val="00B13659"/>
    <w:rsid w:val="00B205EC"/>
    <w:rsid w:val="00B21BD9"/>
    <w:rsid w:val="00B222C7"/>
    <w:rsid w:val="00B409DD"/>
    <w:rsid w:val="00B42CD8"/>
    <w:rsid w:val="00B636D4"/>
    <w:rsid w:val="00B65A45"/>
    <w:rsid w:val="00B65F4B"/>
    <w:rsid w:val="00B7030F"/>
    <w:rsid w:val="00B8107E"/>
    <w:rsid w:val="00B841E6"/>
    <w:rsid w:val="00B864B2"/>
    <w:rsid w:val="00B925D3"/>
    <w:rsid w:val="00BA08C1"/>
    <w:rsid w:val="00BB17A9"/>
    <w:rsid w:val="00BB222F"/>
    <w:rsid w:val="00BB3AD4"/>
    <w:rsid w:val="00BC389A"/>
    <w:rsid w:val="00BD02D7"/>
    <w:rsid w:val="00BD4535"/>
    <w:rsid w:val="00BD477E"/>
    <w:rsid w:val="00BD68FF"/>
    <w:rsid w:val="00BF003B"/>
    <w:rsid w:val="00BF1CB7"/>
    <w:rsid w:val="00C03AED"/>
    <w:rsid w:val="00C106CA"/>
    <w:rsid w:val="00C12DB0"/>
    <w:rsid w:val="00C17D8D"/>
    <w:rsid w:val="00C23622"/>
    <w:rsid w:val="00C25514"/>
    <w:rsid w:val="00C3422D"/>
    <w:rsid w:val="00C35A9D"/>
    <w:rsid w:val="00C420D7"/>
    <w:rsid w:val="00C652DF"/>
    <w:rsid w:val="00C742C2"/>
    <w:rsid w:val="00C74A16"/>
    <w:rsid w:val="00C75802"/>
    <w:rsid w:val="00C76B05"/>
    <w:rsid w:val="00C80649"/>
    <w:rsid w:val="00C863DE"/>
    <w:rsid w:val="00C86C5E"/>
    <w:rsid w:val="00C90C64"/>
    <w:rsid w:val="00C932AE"/>
    <w:rsid w:val="00CA1113"/>
    <w:rsid w:val="00CA30B5"/>
    <w:rsid w:val="00CA63F9"/>
    <w:rsid w:val="00CB7622"/>
    <w:rsid w:val="00CC074D"/>
    <w:rsid w:val="00CC0A1F"/>
    <w:rsid w:val="00CD587F"/>
    <w:rsid w:val="00CF7440"/>
    <w:rsid w:val="00D02E90"/>
    <w:rsid w:val="00D03530"/>
    <w:rsid w:val="00D10D97"/>
    <w:rsid w:val="00D1612D"/>
    <w:rsid w:val="00D164DC"/>
    <w:rsid w:val="00D25231"/>
    <w:rsid w:val="00D301E8"/>
    <w:rsid w:val="00D31CE4"/>
    <w:rsid w:val="00D41597"/>
    <w:rsid w:val="00D44C79"/>
    <w:rsid w:val="00D522F6"/>
    <w:rsid w:val="00D551F8"/>
    <w:rsid w:val="00D719DC"/>
    <w:rsid w:val="00D75DB1"/>
    <w:rsid w:val="00D840B7"/>
    <w:rsid w:val="00D84865"/>
    <w:rsid w:val="00D86395"/>
    <w:rsid w:val="00D94D1E"/>
    <w:rsid w:val="00DA1E3F"/>
    <w:rsid w:val="00DB209F"/>
    <w:rsid w:val="00DD2EBC"/>
    <w:rsid w:val="00DD4C0F"/>
    <w:rsid w:val="00DE0129"/>
    <w:rsid w:val="00E037AB"/>
    <w:rsid w:val="00E07888"/>
    <w:rsid w:val="00E163D6"/>
    <w:rsid w:val="00E20B92"/>
    <w:rsid w:val="00E25A5E"/>
    <w:rsid w:val="00E2789C"/>
    <w:rsid w:val="00E30876"/>
    <w:rsid w:val="00E31C1F"/>
    <w:rsid w:val="00E452E8"/>
    <w:rsid w:val="00E458B2"/>
    <w:rsid w:val="00E46D28"/>
    <w:rsid w:val="00E51190"/>
    <w:rsid w:val="00E52E91"/>
    <w:rsid w:val="00E61398"/>
    <w:rsid w:val="00E647DC"/>
    <w:rsid w:val="00E75E5B"/>
    <w:rsid w:val="00E90A24"/>
    <w:rsid w:val="00E935E7"/>
    <w:rsid w:val="00EA08B0"/>
    <w:rsid w:val="00EA0B21"/>
    <w:rsid w:val="00EA579E"/>
    <w:rsid w:val="00EA665A"/>
    <w:rsid w:val="00EC54DD"/>
    <w:rsid w:val="00EC7DC4"/>
    <w:rsid w:val="00ED2F3E"/>
    <w:rsid w:val="00ED64FB"/>
    <w:rsid w:val="00ED716D"/>
    <w:rsid w:val="00ED7BC2"/>
    <w:rsid w:val="00EF505B"/>
    <w:rsid w:val="00F02E41"/>
    <w:rsid w:val="00F14419"/>
    <w:rsid w:val="00F155FD"/>
    <w:rsid w:val="00F20488"/>
    <w:rsid w:val="00F2096E"/>
    <w:rsid w:val="00F30CB3"/>
    <w:rsid w:val="00F33A68"/>
    <w:rsid w:val="00F35720"/>
    <w:rsid w:val="00F35CD4"/>
    <w:rsid w:val="00F37AF6"/>
    <w:rsid w:val="00F44305"/>
    <w:rsid w:val="00F5031A"/>
    <w:rsid w:val="00F56336"/>
    <w:rsid w:val="00F62CEE"/>
    <w:rsid w:val="00F642FA"/>
    <w:rsid w:val="00F7759F"/>
    <w:rsid w:val="00F802EA"/>
    <w:rsid w:val="00F84184"/>
    <w:rsid w:val="00F8748D"/>
    <w:rsid w:val="00F9400E"/>
    <w:rsid w:val="00FC1E89"/>
    <w:rsid w:val="00FC6300"/>
    <w:rsid w:val="00FE1899"/>
    <w:rsid w:val="00FE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448BE2C-DBDC-41CC-B7DD-A5B9764B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display-field">
    <w:name w:val="display-field"/>
    <w:basedOn w:val="DefaultParagraphFont"/>
    <w:rsid w:val="00820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451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016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1048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09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213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314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599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610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811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1166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409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338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108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356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934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091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91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205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1756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847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24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319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101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335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784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9896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5385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828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657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botusharov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library/default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423</TotalTime>
  <Pages>5</Pages>
  <Words>2720</Words>
  <Characters>14308</Characters>
  <Application>Microsoft Office Word</Application>
  <DocSecurity>0</DocSecurity>
  <Lines>210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16994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keywords/>
  <cp:lastModifiedBy>Ivaylo Botusharov</cp:lastModifiedBy>
  <cp:revision>256</cp:revision>
  <cp:lastPrinted>2009-11-24T11:33:00Z</cp:lastPrinted>
  <dcterms:created xsi:type="dcterms:W3CDTF">2012-12-21T17:40:00Z</dcterms:created>
  <dcterms:modified xsi:type="dcterms:W3CDTF">2013-07-28T14:18:00Z</dcterms:modified>
</cp:coreProperties>
</file>